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23" w:rsidRDefault="004E6DAB">
      <w:pPr>
        <w:pStyle w:val="ContactInfo"/>
      </w:pPr>
      <w:r>
        <w:t xml:space="preserve">40 N </w:t>
      </w:r>
      <w:proofErr w:type="spellStart"/>
      <w:r>
        <w:t>Kingshighway</w:t>
      </w:r>
      <w:proofErr w:type="spellEnd"/>
      <w:r>
        <w:t xml:space="preserve"> Blvd Apt 13B</w:t>
      </w:r>
    </w:p>
    <w:p w:rsidR="006B1823" w:rsidRDefault="004E6DAB">
      <w:pPr>
        <w:pStyle w:val="ContactInfo"/>
      </w:pPr>
      <w:r>
        <w:t>Saint Louis, MO 63108</w:t>
      </w:r>
    </w:p>
    <w:p w:rsidR="006B1823" w:rsidRDefault="004E6DAB">
      <w:pPr>
        <w:pStyle w:val="ContactInfo"/>
      </w:pPr>
      <w:r>
        <w:t>908-955-3484</w:t>
      </w:r>
      <w:r w:rsidR="0059345E">
        <w:t xml:space="preserve"> | </w:t>
      </w:r>
      <w:r>
        <w:t>github.com/</w:t>
      </w:r>
      <w:proofErr w:type="spellStart"/>
      <w:r>
        <w:t>hlfshell</w:t>
      </w:r>
      <w:proofErr w:type="spellEnd"/>
    </w:p>
    <w:p w:rsidR="006B1823" w:rsidRPr="004E6DAB" w:rsidRDefault="004E6DAB">
      <w:pPr>
        <w:pStyle w:val="ContactInfo"/>
        <w:rPr>
          <w:rStyle w:val="Emphasis"/>
          <w:color w:val="auto"/>
        </w:rPr>
      </w:pPr>
      <w:r w:rsidRPr="004E6DAB">
        <w:rPr>
          <w:rStyle w:val="Emphasis"/>
          <w:color w:val="auto"/>
        </w:rPr>
        <w:t>kchester@gmail.com</w:t>
      </w:r>
    </w:p>
    <w:sdt>
      <w:sdtPr>
        <w:alias w:val="Your Name"/>
        <w:tag w:val=""/>
        <w:id w:val="-574512284"/>
        <w:placeholder>
          <w:docPart w:val="1EA6956067B1415A8BA747CF19EB3299"/>
        </w:placeholder>
        <w:dataBinding w:prefixMappings="xmlns:ns0='http://purl.org/dc/elements/1.1/' xmlns:ns1='http://schemas.openxmlformats.org/package/2006/metadata/core-properties' " w:xpath="/ns1:coreProperties[1]/ns0:creator[1]" w:storeItemID="{6C3C8BC8-F283-45AE-878A-BAB7291924A1}"/>
        <w:text/>
      </w:sdtPr>
      <w:sdtEndPr/>
      <w:sdtContent>
        <w:p w:rsidR="006B1823" w:rsidRDefault="004E6DAB">
          <w:pPr>
            <w:pStyle w:val="Name"/>
          </w:pPr>
          <w:r>
            <w:t>Keith Chester</w:t>
          </w:r>
        </w:p>
      </w:sdtContent>
    </w:sdt>
    <w:tbl>
      <w:tblPr>
        <w:tblStyle w:val="ResumeTable"/>
        <w:tblW w:w="5000" w:type="pct"/>
        <w:tblLook w:val="04A0" w:firstRow="1" w:lastRow="0" w:firstColumn="1" w:lastColumn="0" w:noHBand="0" w:noVBand="1"/>
        <w:tblCaption w:val="Resume text"/>
        <w:tblDescription w:val="Resume"/>
      </w:tblPr>
      <w:tblGrid>
        <w:gridCol w:w="1778"/>
        <w:gridCol w:w="472"/>
        <w:gridCol w:w="7830"/>
      </w:tblGrid>
      <w:tr w:rsidR="00D7345D">
        <w:tc>
          <w:tcPr>
            <w:tcW w:w="1778" w:type="dxa"/>
          </w:tcPr>
          <w:p w:rsidR="00D7345D" w:rsidRDefault="00D7345D" w:rsidP="00D7345D">
            <w:pPr>
              <w:pStyle w:val="Heading1"/>
            </w:pPr>
            <w:r>
              <w:t>Summary</w:t>
            </w:r>
          </w:p>
        </w:tc>
        <w:tc>
          <w:tcPr>
            <w:tcW w:w="472" w:type="dxa"/>
          </w:tcPr>
          <w:p w:rsidR="00D7345D" w:rsidRDefault="00D7345D" w:rsidP="00D7345D"/>
        </w:tc>
        <w:tc>
          <w:tcPr>
            <w:tcW w:w="7830" w:type="dxa"/>
          </w:tcPr>
          <w:p w:rsidR="00D7345D" w:rsidRDefault="002B4263" w:rsidP="002B4263">
            <w:r>
              <w:t>Well-rounded</w:t>
            </w:r>
            <w:r w:rsidR="00D7345D">
              <w:t xml:space="preserve"> solutions minded engineer with a Bachelor</w:t>
            </w:r>
            <w:r w:rsidR="004F5EEB">
              <w:t xml:space="preserve"> of Science </w:t>
            </w:r>
            <w:r>
              <w:t xml:space="preserve">in Robotics Engineering. </w:t>
            </w:r>
            <w:r w:rsidR="00D7345D">
              <w:t xml:space="preserve">Technological polyglot </w:t>
            </w:r>
            <w:r>
              <w:t xml:space="preserve">with </w:t>
            </w:r>
            <w:r w:rsidR="007A1694">
              <w:t>a career of unique projects designed in creating completely custom technological solutions.</w:t>
            </w:r>
            <w:r>
              <w:t xml:space="preserve"> </w:t>
            </w:r>
          </w:p>
        </w:tc>
      </w:tr>
      <w:tr w:rsidR="00D7345D">
        <w:tc>
          <w:tcPr>
            <w:tcW w:w="1778" w:type="dxa"/>
          </w:tcPr>
          <w:p w:rsidR="00D7345D" w:rsidRDefault="00D7345D" w:rsidP="00D7345D">
            <w:pPr>
              <w:pStyle w:val="Heading1"/>
            </w:pPr>
            <w:r>
              <w:t>OBJECTIVE</w:t>
            </w:r>
          </w:p>
        </w:tc>
        <w:tc>
          <w:tcPr>
            <w:tcW w:w="472" w:type="dxa"/>
          </w:tcPr>
          <w:p w:rsidR="00D7345D" w:rsidRDefault="00D7345D" w:rsidP="00D7345D"/>
        </w:tc>
        <w:tc>
          <w:tcPr>
            <w:tcW w:w="7830" w:type="dxa"/>
          </w:tcPr>
          <w:p w:rsidR="001F2A06" w:rsidRDefault="001F2A06" w:rsidP="001F2A06">
            <w:r w:rsidRPr="001F2A06">
              <w:t>To expand career from web and application development to focus more on robotics, deep learning, and developing innovative technology. Seeking employment that will expand my skills and challenge me regularly.</w:t>
            </w:r>
          </w:p>
        </w:tc>
      </w:tr>
      <w:tr w:rsidR="00A5579D">
        <w:tc>
          <w:tcPr>
            <w:tcW w:w="1778" w:type="dxa"/>
          </w:tcPr>
          <w:p w:rsidR="00A5579D" w:rsidRDefault="00A5579D" w:rsidP="00A5579D">
            <w:pPr>
              <w:pStyle w:val="Heading1"/>
            </w:pPr>
            <w:r>
              <w:t>Education</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07261B0B996043AB9CBF0173EE8C0007"/>
                  </w:placeholder>
                  <w15:repeatingSectionItem/>
                </w:sdtPr>
                <w:sdtEndPr/>
                <w:sdtContent>
                  <w:p w:rsidR="00A5579D" w:rsidRDefault="00A5579D" w:rsidP="00A5579D">
                    <w:pPr>
                      <w:pStyle w:val="Heading2"/>
                    </w:pPr>
                    <w:r>
                      <w:t>Deep Learning NanoDegree, UDacity, 2018</w:t>
                    </w:r>
                  </w:p>
                  <w:p w:rsidR="00A5579D" w:rsidRDefault="00A5579D" w:rsidP="00A5579D">
                    <w:pPr>
                      <w:pStyle w:val="ListParagraph"/>
                      <w:numPr>
                        <w:ilvl w:val="0"/>
                        <w:numId w:val="7"/>
                      </w:numPr>
                    </w:pPr>
                    <w:r>
                      <w:t xml:space="preserve">While the course covered </w:t>
                    </w:r>
                    <w:proofErr w:type="spellStart"/>
                    <w:r>
                      <w:t>Keras</w:t>
                    </w:r>
                    <w:proofErr w:type="spellEnd"/>
                    <w:r>
                      <w:t xml:space="preserve">, the majority of the work is done in </w:t>
                    </w:r>
                    <w:proofErr w:type="spellStart"/>
                    <w:r>
                      <w:t>Tensorflow</w:t>
                    </w:r>
                    <w:proofErr w:type="spellEnd"/>
                  </w:p>
                  <w:p w:rsidR="00A5579D" w:rsidRDefault="00A5579D" w:rsidP="00A5579D">
                    <w:pPr>
                      <w:pStyle w:val="ListParagraph"/>
                      <w:numPr>
                        <w:ilvl w:val="0"/>
                        <w:numId w:val="7"/>
                      </w:numPr>
                    </w:pPr>
                    <w:r>
                      <w:t>Learned to configure and set up a deep learning environment</w:t>
                    </w:r>
                  </w:p>
                  <w:p w:rsidR="00A5579D" w:rsidRDefault="00A5579D" w:rsidP="0054051D">
                    <w:pPr>
                      <w:pStyle w:val="ListParagraph"/>
                      <w:numPr>
                        <w:ilvl w:val="0"/>
                        <w:numId w:val="7"/>
                      </w:numPr>
                    </w:pPr>
                    <w:r>
                      <w:t>Covered deep neural networks and the math behind back propagation</w:t>
                    </w:r>
                    <w:r w:rsidR="0054051D">
                      <w:t xml:space="preserve"> | </w:t>
                    </w:r>
                    <w:hyperlink r:id="rId9" w:history="1">
                      <w:r w:rsidR="0054051D" w:rsidRPr="00922293">
                        <w:rPr>
                          <w:rStyle w:val="Hyperlink"/>
                          <w:b/>
                        </w:rPr>
                        <w:t>https://bit.ly/2jg3fDB</w:t>
                      </w:r>
                    </w:hyperlink>
                  </w:p>
                  <w:p w:rsidR="00A5579D" w:rsidRDefault="00A5579D" w:rsidP="00A5579D">
                    <w:pPr>
                      <w:pStyle w:val="ListParagraph"/>
                      <w:numPr>
                        <w:ilvl w:val="0"/>
                        <w:numId w:val="7"/>
                      </w:numPr>
                    </w:pPr>
                    <w:r>
                      <w:t>Applied the process of transfer learning between neural networks</w:t>
                    </w:r>
                  </w:p>
                  <w:p w:rsidR="00A5579D" w:rsidRDefault="00A5579D" w:rsidP="0054051D">
                    <w:pPr>
                      <w:pStyle w:val="ListParagraph"/>
                      <w:numPr>
                        <w:ilvl w:val="0"/>
                        <w:numId w:val="7"/>
                      </w:numPr>
                    </w:pPr>
                    <w:r>
                      <w:t>Used convolutional neural networks to create image classifiers</w:t>
                    </w:r>
                    <w:r w:rsidR="0054051D">
                      <w:t xml:space="preserve"> | </w:t>
                    </w:r>
                    <w:hyperlink r:id="rId10" w:history="1">
                      <w:r w:rsidR="0054051D" w:rsidRPr="00922293">
                        <w:rPr>
                          <w:rStyle w:val="Hyperlink"/>
                          <w:b/>
                        </w:rPr>
                        <w:t>https://bit.ly/2HW71QB</w:t>
                      </w:r>
                    </w:hyperlink>
                  </w:p>
                  <w:p w:rsidR="00A5579D" w:rsidRDefault="00A5579D" w:rsidP="0054051D">
                    <w:pPr>
                      <w:pStyle w:val="ListParagraph"/>
                      <w:numPr>
                        <w:ilvl w:val="0"/>
                        <w:numId w:val="7"/>
                      </w:numPr>
                    </w:pPr>
                    <w:r>
                      <w:t>Studied and utilized recurrent neural networks and LSTMs</w:t>
                    </w:r>
                    <w:r w:rsidR="0054051D">
                      <w:t xml:space="preserve"> | </w:t>
                    </w:r>
                    <w:hyperlink r:id="rId11" w:history="1">
                      <w:r w:rsidR="0054051D" w:rsidRPr="00922293">
                        <w:rPr>
                          <w:rStyle w:val="Hyperlink"/>
                          <w:b/>
                        </w:rPr>
                        <w:t>https://bit.ly/2HVvK7B</w:t>
                      </w:r>
                    </w:hyperlink>
                  </w:p>
                  <w:p w:rsidR="00A5579D" w:rsidRDefault="00A5579D" w:rsidP="0054051D">
                    <w:pPr>
                      <w:pStyle w:val="ListParagraph"/>
                      <w:numPr>
                        <w:ilvl w:val="0"/>
                        <w:numId w:val="7"/>
                      </w:numPr>
                    </w:pPr>
                    <w:r>
                      <w:t xml:space="preserve">Created Generative Adversarial Networks for generating fake faces via the </w:t>
                    </w:r>
                    <w:proofErr w:type="spellStart"/>
                    <w:r w:rsidRPr="00C54580">
                      <w:rPr>
                        <w:i/>
                      </w:rPr>
                      <w:t>CelebA</w:t>
                    </w:r>
                    <w:proofErr w:type="spellEnd"/>
                    <w:r>
                      <w:t xml:space="preserve"> dataset, and studied how to use them for semi-supervised learning for smaller datasets</w:t>
                    </w:r>
                    <w:r w:rsidR="0054051D">
                      <w:t xml:space="preserve"> | </w:t>
                    </w:r>
                    <w:hyperlink r:id="rId12" w:history="1">
                      <w:r w:rsidR="0054051D" w:rsidRPr="00922293">
                        <w:rPr>
                          <w:rStyle w:val="Hyperlink"/>
                          <w:b/>
                        </w:rPr>
                        <w:t>https://bit.ly/2JDf9Ta</w:t>
                      </w:r>
                    </w:hyperlink>
                  </w:p>
                  <w:p w:rsidR="00A5579D" w:rsidRDefault="00A5579D" w:rsidP="00A5579D">
                    <w:pPr>
                      <w:pStyle w:val="ListParagraph"/>
                      <w:numPr>
                        <w:ilvl w:val="0"/>
                        <w:numId w:val="7"/>
                      </w:numPr>
                    </w:pPr>
                    <w:r>
                      <w:t xml:space="preserve">Used reinforcement learning to teach a virtual drone in the </w:t>
                    </w:r>
                    <w:proofErr w:type="spellStart"/>
                    <w:r>
                      <w:t>OpenAI</w:t>
                    </w:r>
                    <w:proofErr w:type="spellEnd"/>
                    <w:r>
                      <w:t xml:space="preserve"> gym to fly</w:t>
                    </w:r>
                  </w:p>
                </w:sdtContent>
              </w:sdt>
              <w:sdt>
                <w:sdtPr>
                  <w:rPr>
                    <w:rFonts w:asciiTheme="minorHAnsi" w:eastAsiaTheme="minorEastAsia" w:hAnsiTheme="minorHAnsi" w:cstheme="minorBidi"/>
                    <w:b w:val="0"/>
                    <w:bCs w:val="0"/>
                    <w:caps w:val="0"/>
                    <w:color w:val="595959" w:themeColor="text1" w:themeTint="A6"/>
                    <w14:ligatures w14:val="none"/>
                  </w:rPr>
                  <w:id w:val="202608327"/>
                  <w:placeholder>
                    <w:docPart w:val="64A01379D5CD4BDA868182BDB4CEBDDE"/>
                  </w:placeholder>
                  <w15:repeatingSectionItem/>
                </w:sdtPr>
                <w:sdtEndPr>
                  <w:rPr>
                    <w:b/>
                    <w:bCs/>
                    <w:caps/>
                  </w:rPr>
                </w:sdtEndPr>
                <w:sdtContent>
                  <w:p w:rsidR="00A5579D" w:rsidRDefault="00A5579D" w:rsidP="00A5579D">
                    <w:pPr>
                      <w:pStyle w:val="Heading2"/>
                    </w:pPr>
                    <w:r>
                      <w:t>Self driving Car NanoDegree, UDacity, 2017-2018</w:t>
                    </w:r>
                  </w:p>
                  <w:p w:rsidR="00A5579D" w:rsidRDefault="00A5579D" w:rsidP="00A5579D">
                    <w:pPr>
                      <w:pStyle w:val="ListParagraph"/>
                      <w:numPr>
                        <w:ilvl w:val="0"/>
                        <w:numId w:val="7"/>
                      </w:numPr>
                    </w:pPr>
                    <w:r>
                      <w:t>Completed the first term of the nanodegree covering computer vision and deep learning</w:t>
                    </w:r>
                  </w:p>
                  <w:p w:rsidR="00A5579D" w:rsidRDefault="00A5579D" w:rsidP="00A5579D">
                    <w:pPr>
                      <w:pStyle w:val="ListParagraph"/>
                      <w:numPr>
                        <w:ilvl w:val="0"/>
                        <w:numId w:val="7"/>
                      </w:numPr>
                    </w:pPr>
                    <w:r>
                      <w:t xml:space="preserve">Learned and applied computer vision techniques to detect lane lines in videos of driving | </w:t>
                    </w:r>
                    <w:hyperlink r:id="rId13" w:history="1">
                      <w:r w:rsidRPr="00922293">
                        <w:rPr>
                          <w:rStyle w:val="Hyperlink"/>
                          <w:b/>
                        </w:rPr>
                        <w:t>https://bit.ly/2Hvb2fa</w:t>
                      </w:r>
                    </w:hyperlink>
                  </w:p>
                  <w:p w:rsidR="00A5579D" w:rsidRDefault="00A5579D" w:rsidP="00A5579D">
                    <w:pPr>
                      <w:pStyle w:val="ListParagraph"/>
                      <w:numPr>
                        <w:ilvl w:val="0"/>
                        <w:numId w:val="7"/>
                      </w:numPr>
                    </w:pPr>
                    <w:r>
                      <w:t xml:space="preserve">Introduced to convolutional neural networks, </w:t>
                    </w:r>
                    <w:proofErr w:type="spellStart"/>
                    <w:r>
                      <w:t>Tensorflow</w:t>
                    </w:r>
                    <w:proofErr w:type="spellEnd"/>
                    <w:r>
                      <w:t xml:space="preserve">, and </w:t>
                    </w:r>
                    <w:proofErr w:type="spellStart"/>
                    <w:r>
                      <w:t>Keras</w:t>
                    </w:r>
                    <w:proofErr w:type="spellEnd"/>
                    <w:r>
                      <w:t xml:space="preserve"> to create traffic sign classifiers | </w:t>
                    </w:r>
                    <w:hyperlink r:id="rId14" w:history="1">
                      <w:r w:rsidRPr="00922293">
                        <w:rPr>
                          <w:rStyle w:val="Hyperlink"/>
                          <w:b/>
                        </w:rPr>
                        <w:t>https://bit.ly/2r4zvx6</w:t>
                      </w:r>
                    </w:hyperlink>
                  </w:p>
                  <w:p w:rsidR="00A5579D" w:rsidRDefault="00A5579D" w:rsidP="00A5579D">
                    <w:pPr>
                      <w:pStyle w:val="ListParagraph"/>
                      <w:numPr>
                        <w:ilvl w:val="0"/>
                        <w:numId w:val="7"/>
                      </w:numPr>
                    </w:pPr>
                    <w:r>
                      <w:t xml:space="preserve">Trained a deep neural network on a driving simulator to copy my driving style based on image input </w:t>
                    </w:r>
                    <w:hyperlink r:id="rId15" w:history="1">
                      <w:r w:rsidRPr="00922293">
                        <w:rPr>
                          <w:rStyle w:val="Hyperlink"/>
                        </w:rPr>
                        <w:t xml:space="preserve">| </w:t>
                      </w:r>
                      <w:r w:rsidRPr="00922293">
                        <w:rPr>
                          <w:rStyle w:val="Hyperlink"/>
                          <w:b/>
                        </w:rPr>
                        <w:t>https://bit.ly/2FmDeem</w:t>
                      </w:r>
                    </w:hyperlink>
                  </w:p>
                  <w:p w:rsidR="00A5579D" w:rsidRDefault="00A5579D" w:rsidP="00A5579D">
                    <w:pPr>
                      <w:pStyle w:val="ListParagraph"/>
                      <w:numPr>
                        <w:ilvl w:val="0"/>
                        <w:numId w:val="7"/>
                      </w:numPr>
                    </w:pPr>
                    <w:r>
                      <w:t xml:space="preserve">Created a vehicle detection pipeline solely using standard computer vision techniques (Histogram of Gradients, color space exploration, machine learning classifiers, </w:t>
                    </w:r>
                    <w:proofErr w:type="spellStart"/>
                    <w:r>
                      <w:t>etc</w:t>
                    </w:r>
                    <w:proofErr w:type="spellEnd"/>
                    <w:r>
                      <w:t xml:space="preserve">) and then explored how to apply deep learning techniques to improve it (such as </w:t>
                    </w:r>
                    <w:r w:rsidRPr="00C54580">
                      <w:rPr>
                        <w:i/>
                      </w:rPr>
                      <w:t>YOLO</w:t>
                    </w:r>
                    <w:r>
                      <w:t xml:space="preserve"> or RCNNs) | </w:t>
                    </w:r>
                    <w:hyperlink r:id="rId16" w:history="1">
                      <w:r w:rsidRPr="00922293">
                        <w:rPr>
                          <w:rStyle w:val="Hyperlink"/>
                          <w:b/>
                        </w:rPr>
                        <w:t>https://bit.ly/2I59dTc</w:t>
                      </w:r>
                    </w:hyperlink>
                  </w:p>
                </w:sdtContent>
              </w:sdt>
              <w:sdt>
                <w:sdtPr>
                  <w:rPr>
                    <w:rFonts w:asciiTheme="minorHAnsi" w:eastAsiaTheme="minorEastAsia" w:hAnsiTheme="minorHAnsi" w:cstheme="minorBidi"/>
                    <w:b w:val="0"/>
                    <w:bCs w:val="0"/>
                    <w:caps w:val="0"/>
                    <w:color w:val="595959" w:themeColor="text1" w:themeTint="A6"/>
                    <w14:ligatures w14:val="none"/>
                  </w:rPr>
                  <w:id w:val="-1122770256"/>
                  <w:placeholder>
                    <w:docPart w:val="DA135129ACE4442C870161883406CA4D"/>
                  </w:placeholder>
                  <w15:repeatingSectionItem/>
                </w:sdtPr>
                <w:sdtEndPr/>
                <w:sdtContent>
                  <w:p w:rsidR="00A5579D" w:rsidRDefault="006C7A35" w:rsidP="00A5579D">
                    <w:pPr>
                      <w:pStyle w:val="Heading2"/>
                    </w:pPr>
                    <w:r>
                      <w:t>Bachelors of Science in Ro</w:t>
                    </w:r>
                    <w:r w:rsidR="00A5579D">
                      <w:t xml:space="preserve">botics Engineering, </w:t>
                    </w:r>
                    <w:r>
                      <w:t>WPI</w:t>
                    </w:r>
                    <w:r w:rsidR="00A5579D">
                      <w:t>, 2005-2009</w:t>
                    </w:r>
                  </w:p>
                  <w:p w:rsidR="00A5579D" w:rsidRDefault="00A5579D" w:rsidP="00A5579D">
                    <w:pPr>
                      <w:pStyle w:val="ListParagraph"/>
                      <w:numPr>
                        <w:ilvl w:val="0"/>
                        <w:numId w:val="7"/>
                      </w:numPr>
                    </w:pPr>
                    <w:r>
                      <w:t>Robotics Engineering consisted of a mix of mechanical, electrical, and computer engineering</w:t>
                    </w:r>
                  </w:p>
                  <w:p w:rsidR="00A5579D" w:rsidRDefault="006C7A35" w:rsidP="00A5579D">
                    <w:pPr>
                      <w:pStyle w:val="ListParagraph"/>
                      <w:numPr>
                        <w:ilvl w:val="0"/>
                        <w:numId w:val="7"/>
                      </w:numPr>
                    </w:pPr>
                    <w:r>
                      <w:t xml:space="preserve">Encouraged learning </w:t>
                    </w:r>
                    <w:r w:rsidR="00A5579D">
                      <w:t>technologies from a broad spectrum of areas rapidly</w:t>
                    </w:r>
                  </w:p>
                  <w:p w:rsidR="00A5579D" w:rsidRDefault="004427F1" w:rsidP="004427F1">
                    <w:pPr>
                      <w:pStyle w:val="ListParagraph"/>
                      <w:numPr>
                        <w:ilvl w:val="0"/>
                        <w:numId w:val="7"/>
                      </w:numPr>
                    </w:pPr>
                    <w:r>
                      <w:t>Created several robots and projects</w:t>
                    </w:r>
                    <w:r w:rsidR="00A5579D">
                      <w:t xml:space="preserve"> that handled localization, path planning, kinematics calculation, and inter-component communication</w:t>
                    </w:r>
                  </w:p>
                </w:sdtContent>
              </w:sdt>
            </w:sdtContent>
          </w:sdt>
        </w:tc>
      </w:tr>
      <w:tr w:rsidR="00A5579D">
        <w:tc>
          <w:tcPr>
            <w:tcW w:w="1778" w:type="dxa"/>
          </w:tcPr>
          <w:p w:rsidR="00A5579D" w:rsidRDefault="00A5579D" w:rsidP="00A5579D">
            <w:pPr>
              <w:pStyle w:val="Heading1"/>
            </w:pPr>
            <w:r>
              <w:lastRenderedPageBreak/>
              <w:t>Work History</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302434271"/>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830493898"/>
                  <w:placeholder>
                    <w:docPart w:val="ACFA633DEAF045579623909BD2671CCA"/>
                  </w:placeholder>
                  <w15:repeatingSectionItem/>
                </w:sdtPr>
                <w:sdtEndPr/>
                <w:sdtContent>
                  <w:p w:rsidR="00A5579D" w:rsidRPr="00B8064F" w:rsidRDefault="00A5579D" w:rsidP="00A5579D">
                    <w:pPr>
                      <w:pStyle w:val="Heading2"/>
                      <w:rPr>
                        <w:b w:val="0"/>
                      </w:rPr>
                    </w:pPr>
                    <w:r>
                      <w:t>SENIOR DEVELOPER, FUsion Performance Marketing</w:t>
                    </w:r>
                    <w:r>
                      <w:rPr>
                        <w:b w:val="0"/>
                      </w:rPr>
                      <w:t xml:space="preserve">, </w:t>
                    </w:r>
                    <w:r w:rsidRPr="00B8064F">
                      <w:rPr>
                        <w:b w:val="0"/>
                        <w:i/>
                      </w:rPr>
                      <w:t>Saint Louis, MO</w:t>
                    </w:r>
                  </w:p>
                  <w:p w:rsidR="00A5579D" w:rsidRDefault="00A5579D" w:rsidP="00A5579D">
                    <w:pPr>
                      <w:pStyle w:val="ResumeText"/>
                    </w:pPr>
                    <w:r>
                      <w:t>2013-Present</w:t>
                    </w:r>
                  </w:p>
                  <w:p w:rsidR="00A5579D" w:rsidRDefault="00A5579D" w:rsidP="00A5579D">
                    <w:pPr>
                      <w:pStyle w:val="ResumeText"/>
                      <w:numPr>
                        <w:ilvl w:val="0"/>
                        <w:numId w:val="6"/>
                      </w:numPr>
                    </w:pPr>
                    <w:r>
                      <w:t xml:space="preserve">Held numerous roles as Digital Team defined its role in the company – from Developer to Research and Development </w:t>
                    </w:r>
                    <w:r w:rsidR="00F5225F">
                      <w:t xml:space="preserve">Lead </w:t>
                    </w:r>
                    <w:r>
                      <w:t>to Product Developer to Senior Developer</w:t>
                    </w:r>
                  </w:p>
                  <w:p w:rsidR="00F5225F" w:rsidRDefault="00F5225F" w:rsidP="00A5579D">
                    <w:pPr>
                      <w:pStyle w:val="ResumeText"/>
                      <w:numPr>
                        <w:ilvl w:val="0"/>
                        <w:numId w:val="6"/>
                      </w:numPr>
                    </w:pPr>
                    <w:r>
                      <w:t xml:space="preserve">As Research and Development Lead, looked into applying technologies such as BLE beacons, VR, AR, Computer Vision, and </w:t>
                    </w:r>
                    <w:proofErr w:type="spellStart"/>
                    <w:r>
                      <w:t>IoT</w:t>
                    </w:r>
                    <w:proofErr w:type="spellEnd"/>
                    <w:r>
                      <w:t xml:space="preserve"> to client oriented solutions</w:t>
                    </w:r>
                  </w:p>
                  <w:p w:rsidR="00F5225F" w:rsidRDefault="00F5225F" w:rsidP="00A5579D">
                    <w:pPr>
                      <w:pStyle w:val="ResumeText"/>
                      <w:numPr>
                        <w:ilvl w:val="0"/>
                        <w:numId w:val="6"/>
                      </w:numPr>
                    </w:pPr>
                    <w:r>
                      <w:t>As a Product Developer, developed</w:t>
                    </w:r>
                  </w:p>
                  <w:p w:rsidR="00F5225F" w:rsidRDefault="00F5225F" w:rsidP="00F5225F">
                    <w:pPr>
                      <w:pStyle w:val="ResumeText"/>
                      <w:numPr>
                        <w:ilvl w:val="1"/>
                        <w:numId w:val="6"/>
                      </w:numPr>
                    </w:pPr>
                    <w:r>
                      <w:t xml:space="preserve">a re-usable </w:t>
                    </w:r>
                    <w:proofErr w:type="spellStart"/>
                    <w:r>
                      <w:t>microservice</w:t>
                    </w:r>
                    <w:proofErr w:type="spellEnd"/>
                    <w:r>
                      <w:t xml:space="preserve"> based backend for quicker deployments and white-labeling of products (Core, described below)</w:t>
                    </w:r>
                  </w:p>
                  <w:p w:rsidR="00F5225F" w:rsidRDefault="00F5225F" w:rsidP="00F5225F">
                    <w:pPr>
                      <w:pStyle w:val="ResumeText"/>
                      <w:numPr>
                        <w:ilvl w:val="1"/>
                        <w:numId w:val="6"/>
                      </w:numPr>
                    </w:pPr>
                    <w:r>
                      <w:t xml:space="preserve">white-label-able projects such as a </w:t>
                    </w:r>
                    <w:r w:rsidR="00E8702B">
                      <w:t xml:space="preserve">zoom-able </w:t>
                    </w:r>
                    <w:r>
                      <w:t>half-mile selfie (</w:t>
                    </w:r>
                    <w:proofErr w:type="spellStart"/>
                    <w:r>
                      <w:t>GigaSnap</w:t>
                    </w:r>
                    <w:proofErr w:type="spellEnd"/>
                    <w:r>
                      <w:t>, described below), video/gif selfie booths, small interactive games, and more</w:t>
                    </w:r>
                  </w:p>
                  <w:p w:rsidR="00A5579D" w:rsidRDefault="00A5579D" w:rsidP="00A5579D">
                    <w:pPr>
                      <w:pStyle w:val="ResumeText"/>
                      <w:numPr>
                        <w:ilvl w:val="0"/>
                        <w:numId w:val="6"/>
                      </w:numPr>
                    </w:pPr>
                    <w:r>
                      <w:t xml:space="preserve">Was depended upon making any weird request or requirement work, and figuring out how to make it work well </w:t>
                    </w:r>
                  </w:p>
                </w:sdtContent>
              </w:sdt>
              <w:sdt>
                <w:sdtPr>
                  <w:rPr>
                    <w:rFonts w:asciiTheme="minorHAnsi" w:eastAsiaTheme="minorEastAsia" w:hAnsiTheme="minorHAnsi" w:cstheme="minorBidi"/>
                    <w:b w:val="0"/>
                    <w:bCs w:val="0"/>
                    <w:caps w:val="0"/>
                    <w:color w:val="595959" w:themeColor="text1" w:themeTint="A6"/>
                    <w14:ligatures w14:val="none"/>
                  </w:rPr>
                  <w:id w:val="1265197789"/>
                  <w:placeholder>
                    <w:docPart w:val="ACFA633DEAF045579623909BD2671CCA"/>
                  </w:placeholder>
                  <w15:repeatingSectionItem/>
                </w:sdtPr>
                <w:sdtEndPr/>
                <w:sdtContent>
                  <w:p w:rsidR="00A5579D" w:rsidRPr="00822E64" w:rsidRDefault="00A5579D" w:rsidP="00A5579D">
                    <w:pPr>
                      <w:pStyle w:val="Heading2"/>
                      <w:rPr>
                        <w:i/>
                      </w:rPr>
                    </w:pPr>
                    <w:r>
                      <w:t>Lead Developer, Hub City Media</w:t>
                    </w:r>
                    <w:r w:rsidRPr="00B8064F">
                      <w:rPr>
                        <w:b w:val="0"/>
                      </w:rPr>
                      <w:t>,</w:t>
                    </w:r>
                    <w:r>
                      <w:t xml:space="preserve"> </w:t>
                    </w:r>
                    <w:r w:rsidRPr="00822E64">
                      <w:rPr>
                        <w:b w:val="0"/>
                        <w:i/>
                      </w:rPr>
                      <w:t>Edison, NJ</w:t>
                    </w:r>
                  </w:p>
                  <w:p w:rsidR="00A5579D" w:rsidRDefault="00A5579D" w:rsidP="00A5579D">
                    <w:pPr>
                      <w:pStyle w:val="ResumeText"/>
                    </w:pPr>
                    <w:r>
                      <w:t>2010-2013</w:t>
                    </w:r>
                  </w:p>
                  <w:p w:rsidR="00A5579D" w:rsidRDefault="00A5579D" w:rsidP="00A5579D">
                    <w:pPr>
                      <w:pStyle w:val="ResumeText"/>
                      <w:numPr>
                        <w:ilvl w:val="0"/>
                        <w:numId w:val="7"/>
                      </w:numPr>
                    </w:pPr>
                    <w:r>
                      <w:t>Led teams (including overseas developers) in developing customized solutions for Sun Microsystems and Oracle identity management products</w:t>
                    </w:r>
                  </w:p>
                </w:sdtContent>
              </w:sdt>
            </w:sdtContent>
          </w:sdt>
        </w:tc>
      </w:tr>
      <w:tr w:rsidR="00A5579D">
        <w:tc>
          <w:tcPr>
            <w:tcW w:w="1778" w:type="dxa"/>
          </w:tcPr>
          <w:p w:rsidR="00A5579D" w:rsidRDefault="00A5579D" w:rsidP="00A5579D">
            <w:pPr>
              <w:pStyle w:val="Heading1"/>
            </w:pPr>
            <w:r>
              <w:t>NOTEABLE Career Projects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2058808285"/>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282198184"/>
                  <w:placeholder>
                    <w:docPart w:val="E4D49D8B7536419082B13789814092C7"/>
                  </w:placeholder>
                  <w15:repeatingSectionItem/>
                </w:sdtPr>
                <w:sdtEndPr>
                  <w:rPr>
                    <w:b/>
                    <w:bCs/>
                    <w:caps/>
                  </w:rPr>
                </w:sdtEndPr>
                <w:sdtContent>
                  <w:p w:rsidR="00A5579D" w:rsidRDefault="00A5579D" w:rsidP="00A5579D">
                    <w:pPr>
                      <w:pStyle w:val="Heading2"/>
                    </w:pPr>
                    <w:r>
                      <w:t>Core + Reactor – Microservices for Fusion Marketing</w:t>
                    </w:r>
                  </w:p>
                  <w:p w:rsidR="00A5579D" w:rsidRDefault="00A5579D" w:rsidP="00A5579D">
                    <w:pPr>
                      <w:pStyle w:val="ResumeText"/>
                      <w:numPr>
                        <w:ilvl w:val="0"/>
                        <w:numId w:val="1"/>
                      </w:numPr>
                    </w:pPr>
                    <w:r>
                      <w:t xml:space="preserve">Created Core with the goal of creating easy to use HTTP-based </w:t>
                    </w:r>
                    <w:proofErr w:type="spellStart"/>
                    <w:r>
                      <w:t>microservices</w:t>
                    </w:r>
                    <w:proofErr w:type="spellEnd"/>
                    <w:r>
                      <w:t xml:space="preserve"> for other developers at Fusion, speeding up our already rapid application development timeline</w:t>
                    </w:r>
                    <w:r w:rsidR="004427F1">
                      <w:t>s</w:t>
                    </w:r>
                  </w:p>
                  <w:p w:rsidR="00A5579D" w:rsidRDefault="00A5579D" w:rsidP="00A5579D">
                    <w:pPr>
                      <w:pStyle w:val="ResumeText"/>
                      <w:numPr>
                        <w:ilvl w:val="0"/>
                        <w:numId w:val="1"/>
                      </w:numPr>
                    </w:pPr>
                    <w:r>
                      <w:t xml:space="preserve">Core would parse headers alone, authenticate and authorize requests through </w:t>
                    </w:r>
                    <w:r w:rsidRPr="000A7DB9">
                      <w:rPr>
                        <w:i/>
                      </w:rPr>
                      <w:t>Can They</w:t>
                    </w:r>
                    <w:r w:rsidR="004427F1">
                      <w:rPr>
                        <w:i/>
                      </w:rPr>
                      <w:t xml:space="preserve"> </w:t>
                    </w:r>
                    <w:r w:rsidR="004427F1">
                      <w:t>(described below)</w:t>
                    </w:r>
                    <w:r>
                      <w:t xml:space="preserve">, and stream the </w:t>
                    </w:r>
                    <w:r w:rsidR="004427F1">
                      <w:t>request and resulting response to and from the intended service</w:t>
                    </w:r>
                  </w:p>
                  <w:p w:rsidR="00A5579D" w:rsidRDefault="00A5579D" w:rsidP="00A5579D">
                    <w:pPr>
                      <w:pStyle w:val="ResumeText"/>
                      <w:numPr>
                        <w:ilvl w:val="0"/>
                        <w:numId w:val="1"/>
                      </w:numPr>
                    </w:pPr>
                    <w:proofErr w:type="spellStart"/>
                    <w:r>
                      <w:t>Microservices</w:t>
                    </w:r>
                    <w:proofErr w:type="spellEnd"/>
                    <w:r>
                      <w:t xml:space="preserve"> were ran in Docker containers </w:t>
                    </w:r>
                    <w:r w:rsidR="004427F1">
                      <w:t xml:space="preserve">and used </w:t>
                    </w:r>
                    <w:r>
                      <w:t>Consul for service discovery by Core</w:t>
                    </w:r>
                  </w:p>
                  <w:p w:rsidR="00A5579D" w:rsidRDefault="00A5579D" w:rsidP="00A5579D">
                    <w:pPr>
                      <w:pStyle w:val="ResumeText"/>
                      <w:numPr>
                        <w:ilvl w:val="0"/>
                        <w:numId w:val="1"/>
                      </w:numPr>
                    </w:pPr>
                    <w:r>
                      <w:t>Reactor was an administrative console and consumer data store designed for multiple clients and reporting</w:t>
                    </w:r>
                  </w:p>
                  <w:p w:rsidR="00A5579D" w:rsidRDefault="00A5579D" w:rsidP="00A5579D">
                    <w:pPr>
                      <w:pStyle w:val="ResumeText"/>
                      <w:numPr>
                        <w:ilvl w:val="0"/>
                        <w:numId w:val="1"/>
                      </w:numPr>
                    </w:pPr>
                    <w:r>
                      <w:lastRenderedPageBreak/>
                      <w:t>Powered many applications and products for years</w:t>
                    </w:r>
                  </w:p>
                </w:sdtContent>
              </w:sdt>
              <w:sdt>
                <w:sdtPr>
                  <w:rPr>
                    <w:rFonts w:asciiTheme="minorHAnsi" w:eastAsiaTheme="minorEastAsia" w:hAnsiTheme="minorHAnsi" w:cstheme="minorBidi"/>
                    <w:b w:val="0"/>
                    <w:bCs w:val="0"/>
                    <w:caps w:val="0"/>
                    <w:color w:val="595959" w:themeColor="text1" w:themeTint="A6"/>
                    <w14:ligatures w14:val="none"/>
                  </w:rPr>
                  <w:id w:val="288949000"/>
                  <w:placeholder>
                    <w:docPart w:val="A02EE8932BE7418B88D2E7DE9643CD73"/>
                  </w:placeholder>
                  <w15:repeatingSectionItem/>
                </w:sdtPr>
                <w:sdtEndPr/>
                <w:sdtContent>
                  <w:p w:rsidR="00A5579D" w:rsidRDefault="00A5579D" w:rsidP="00A5579D">
                    <w:pPr>
                      <w:pStyle w:val="Heading2"/>
                    </w:pPr>
                    <w:r>
                      <w:t>GigaSnap</w:t>
                    </w:r>
                  </w:p>
                  <w:p w:rsidR="00A5579D" w:rsidRDefault="004427F1" w:rsidP="00A5579D">
                    <w:pPr>
                      <w:pStyle w:val="ResumeText"/>
                      <w:numPr>
                        <w:ilvl w:val="0"/>
                        <w:numId w:val="1"/>
                      </w:numPr>
                    </w:pPr>
                    <w:r>
                      <w:t xml:space="preserve">Created a white label brand-able </w:t>
                    </w:r>
                    <w:r w:rsidR="00A5579D">
                      <w:t xml:space="preserve">product that would create dynamic zooming selfies from up to a half mile away | </w:t>
                    </w:r>
                    <w:hyperlink r:id="rId17" w:history="1">
                      <w:r w:rsidR="00A5579D" w:rsidRPr="00922293">
                        <w:rPr>
                          <w:rStyle w:val="Hyperlink"/>
                          <w:b/>
                        </w:rPr>
                        <w:t>https://bit.ly/2Kk8j6m</w:t>
                      </w:r>
                    </w:hyperlink>
                  </w:p>
                  <w:p w:rsidR="00A5579D" w:rsidRDefault="00A5579D" w:rsidP="00A5579D">
                    <w:pPr>
                      <w:pStyle w:val="ResumeText"/>
                      <w:numPr>
                        <w:ilvl w:val="0"/>
                        <w:numId w:val="1"/>
                      </w:numPr>
                    </w:pPr>
                    <w:r>
                      <w:t>Created ZigBee wireless radio networking tools to allow a tablet Electron app to control the cameras from a great distance</w:t>
                    </w:r>
                  </w:p>
                  <w:p w:rsidR="00A5579D" w:rsidRDefault="00A5579D" w:rsidP="00A5579D">
                    <w:pPr>
                      <w:pStyle w:val="ResumeText"/>
                      <w:numPr>
                        <w:ilvl w:val="0"/>
                        <w:numId w:val="1"/>
                      </w:numPr>
                    </w:pPr>
                    <w:r>
                      <w:t>Automated Adobe After effects, AWS Video Transcoder service</w:t>
                    </w:r>
                    <w:r w:rsidR="00B00922">
                      <w:t xml:space="preserve"> to deliver final product to consumer</w:t>
                    </w:r>
                  </w:p>
                </w:sdtContent>
              </w:sdt>
              <w:sdt>
                <w:sdtPr>
                  <w:rPr>
                    <w:rFonts w:asciiTheme="minorHAnsi" w:eastAsiaTheme="minorEastAsia" w:hAnsiTheme="minorHAnsi" w:cstheme="minorBidi"/>
                    <w:b w:val="0"/>
                    <w:bCs w:val="0"/>
                    <w:caps w:val="0"/>
                    <w:color w:val="595959" w:themeColor="text1" w:themeTint="A6"/>
                    <w14:ligatures w14:val="none"/>
                  </w:rPr>
                  <w:id w:val="-706107883"/>
                  <w:placeholder>
                    <w:docPart w:val="A835BE0A8BC64197821DA3626EB1D7F3"/>
                  </w:placeholder>
                  <w15:repeatingSectionItem/>
                </w:sdtPr>
                <w:sdtEndPr>
                  <w:rPr>
                    <w:b/>
                    <w:bCs/>
                    <w:caps/>
                  </w:rPr>
                </w:sdtEndPr>
                <w:sdtContent>
                  <w:p w:rsidR="00B718FA" w:rsidRDefault="00B718FA" w:rsidP="00A5579D">
                    <w:pPr>
                      <w:pStyle w:val="Heading2"/>
                    </w:pPr>
                    <w:r>
                      <w:t>Launchpad</w:t>
                    </w:r>
                  </w:p>
                  <w:p w:rsidR="00B718FA" w:rsidRDefault="00B718FA" w:rsidP="00B718FA">
                    <w:pPr>
                      <w:pStyle w:val="ResumeText"/>
                      <w:numPr>
                        <w:ilvl w:val="0"/>
                        <w:numId w:val="1"/>
                      </w:numPr>
                    </w:pPr>
                    <w:r>
                      <w:t>Fusion regularly deployed dozens of tablets across multiple clients for simulta</w:t>
                    </w:r>
                    <w:bookmarkStart w:id="0" w:name="_GoBack"/>
                    <w:bookmarkEnd w:id="0"/>
                    <w:r>
                      <w:t>neous activations with custom software built for each client. Maintaining each tablet with the appropriate software and most recent version became a confusing problem for developers.</w:t>
                    </w:r>
                  </w:p>
                  <w:p w:rsidR="00B718FA" w:rsidRDefault="00B718FA" w:rsidP="00B718FA">
                    <w:pPr>
                      <w:pStyle w:val="ResumeText"/>
                      <w:numPr>
                        <w:ilvl w:val="0"/>
                        <w:numId w:val="1"/>
                      </w:numPr>
                    </w:pPr>
                    <w:r>
                      <w:t>Launchpad is a series of node.js powered tools (a server, command line interface (CLI), and electron app) streamlining the deployment and update process of Fusion’s site-deployed applications</w:t>
                    </w:r>
                  </w:p>
                  <w:p w:rsidR="00B718FA" w:rsidRDefault="00B718FA" w:rsidP="00B718FA">
                    <w:pPr>
                      <w:pStyle w:val="ResumeText"/>
                      <w:numPr>
                        <w:ilvl w:val="0"/>
                        <w:numId w:val="1"/>
                      </w:numPr>
                    </w:pPr>
                    <w:r>
                      <w:t>The Launchpad CLI streamlined updating, packaging, and publishing applications, as well as assigning which tablets received which applications</w:t>
                    </w:r>
                  </w:p>
                  <w:p w:rsidR="00B718FA" w:rsidRDefault="00B718FA" w:rsidP="00B718FA">
                    <w:pPr>
                      <w:pStyle w:val="ResumeText"/>
                      <w:numPr>
                        <w:ilvl w:val="0"/>
                        <w:numId w:val="1"/>
                      </w:numPr>
                    </w:pPr>
                    <w:r>
                      <w:t>The Launchpad electron app is installed on each tablet, constantly phoning home for assigned versions of applications. It automatically downloads, installs, keeps updated, and creates shortcuts for all custom client software.</w:t>
                    </w:r>
                  </w:p>
                </w:sdtContent>
              </w:sdt>
              <w:sdt>
                <w:sdtPr>
                  <w:rPr>
                    <w:rFonts w:asciiTheme="minorHAnsi" w:eastAsiaTheme="minorEastAsia" w:hAnsiTheme="minorHAnsi" w:cstheme="minorBidi"/>
                    <w:b w:val="0"/>
                    <w:bCs w:val="0"/>
                    <w:caps w:val="0"/>
                    <w:color w:val="595959" w:themeColor="text1" w:themeTint="A6"/>
                    <w14:ligatures w14:val="none"/>
                  </w:rPr>
                  <w:id w:val="872659646"/>
                  <w:placeholder>
                    <w:docPart w:val="E4D49D8B7536419082B13789814092C7"/>
                  </w:placeholder>
                  <w15:repeatingSectionItem/>
                </w:sdtPr>
                <w:sdtEndPr/>
                <w:sdtContent>
                  <w:p w:rsidR="00A5579D" w:rsidRDefault="00A5579D" w:rsidP="00A5579D">
                    <w:pPr>
                      <w:pStyle w:val="Heading2"/>
                    </w:pPr>
                    <w:r>
                      <w:t>Marriot Innovation Wall</w:t>
                    </w:r>
                  </w:p>
                  <w:p w:rsidR="00A5579D" w:rsidRDefault="00A5579D" w:rsidP="00A5579D">
                    <w:pPr>
                      <w:pStyle w:val="ResumeText"/>
                      <w:numPr>
                        <w:ilvl w:val="0"/>
                        <w:numId w:val="2"/>
                      </w:numPr>
                    </w:pPr>
                    <w:r>
                      <w:t xml:space="preserve">Worked on a team to create the technology for an interactive wall that toured the world for Marriott | </w:t>
                    </w:r>
                    <w:hyperlink r:id="rId18" w:history="1">
                      <w:r w:rsidRPr="00922293">
                        <w:rPr>
                          <w:rStyle w:val="Hyperlink"/>
                          <w:b/>
                        </w:rPr>
                        <w:t>https://bit.ly/2FmuCo2</w:t>
                      </w:r>
                    </w:hyperlink>
                  </w:p>
                  <w:p w:rsidR="00A5579D" w:rsidRDefault="00A5579D" w:rsidP="00A5579D">
                    <w:pPr>
                      <w:pStyle w:val="ResumeText"/>
                      <w:numPr>
                        <w:ilvl w:val="0"/>
                        <w:numId w:val="2"/>
                      </w:numPr>
                    </w:pPr>
                    <w:r>
                      <w:t>Created a heartbeat controlled music player and light controller</w:t>
                    </w:r>
                  </w:p>
                  <w:p w:rsidR="00A5579D" w:rsidRDefault="00A5579D" w:rsidP="00A5579D">
                    <w:pPr>
                      <w:pStyle w:val="ResumeText"/>
                      <w:numPr>
                        <w:ilvl w:val="0"/>
                        <w:numId w:val="2"/>
                      </w:numPr>
                    </w:pPr>
                    <w:r>
                      <w:t>Used conductive paint to change a projection mapped surface through Unity</w:t>
                    </w:r>
                  </w:p>
                  <w:p w:rsidR="00A5579D" w:rsidRDefault="00A5579D" w:rsidP="00A5579D">
                    <w:pPr>
                      <w:pStyle w:val="ResumeText"/>
                      <w:numPr>
                        <w:ilvl w:val="0"/>
                        <w:numId w:val="2"/>
                      </w:numPr>
                    </w:pPr>
                    <w:r>
                      <w:t>Utilized infrared cameras and computer vision to perform hand tracking for projection mapping on a geodesic surface in Unity</w:t>
                    </w:r>
                  </w:p>
                </w:sdtContent>
              </w:sdt>
              <w:sdt>
                <w:sdtPr>
                  <w:rPr>
                    <w:rFonts w:asciiTheme="minorHAnsi" w:eastAsiaTheme="minorEastAsia" w:hAnsiTheme="minorHAnsi" w:cstheme="minorBidi"/>
                    <w:b w:val="0"/>
                    <w:bCs w:val="0"/>
                    <w:caps w:val="0"/>
                    <w:color w:val="595959" w:themeColor="text1" w:themeTint="A6"/>
                    <w14:ligatures w14:val="none"/>
                  </w:rPr>
                  <w:id w:val="-396975395"/>
                  <w:placeholder>
                    <w:docPart w:val="E4D49D8B7536419082B13789814092C7"/>
                  </w:placeholder>
                  <w15:repeatingSectionItem/>
                </w:sdtPr>
                <w:sdtEndPr/>
                <w:sdtContent>
                  <w:p w:rsidR="00A5579D" w:rsidRDefault="00A5579D" w:rsidP="00A5579D">
                    <w:pPr>
                      <w:pStyle w:val="Heading2"/>
                    </w:pPr>
                    <w:proofErr w:type="gramStart"/>
                    <w:r>
                      <w:t>And</w:t>
                    </w:r>
                    <w:proofErr w:type="gramEnd"/>
                    <w:r>
                      <w:t xml:space="preserve"> More…</w:t>
                    </w:r>
                  </w:p>
                  <w:p w:rsidR="00A5579D" w:rsidRDefault="00A5579D" w:rsidP="00A5579D">
                    <w:pPr>
                      <w:pStyle w:val="ResumeText"/>
                      <w:numPr>
                        <w:ilvl w:val="0"/>
                        <w:numId w:val="5"/>
                      </w:numPr>
                    </w:pPr>
                    <w:r>
                      <w:t>House-made dynamic gr</w:t>
                    </w:r>
                    <w:r w:rsidR="00B00922">
                      <w:t>een screen photo and gif booths</w:t>
                    </w:r>
                  </w:p>
                  <w:p w:rsidR="00B00922" w:rsidRDefault="00A5579D" w:rsidP="00B00922">
                    <w:pPr>
                      <w:pStyle w:val="ResumeText"/>
                      <w:numPr>
                        <w:ilvl w:val="0"/>
                        <w:numId w:val="5"/>
                      </w:numPr>
                    </w:pPr>
                    <w:r>
                      <w:t>Video experiences</w:t>
                    </w:r>
                    <w:r w:rsidR="00B00922">
                      <w:t xml:space="preserve"> </w:t>
                    </w:r>
                  </w:p>
                  <w:p w:rsidR="00A5579D" w:rsidRDefault="00A5579D" w:rsidP="00A5579D">
                    <w:pPr>
                      <w:pStyle w:val="ResumeText"/>
                      <w:numPr>
                        <w:ilvl w:val="0"/>
                        <w:numId w:val="5"/>
                      </w:numPr>
                    </w:pPr>
                    <w:r>
                      <w:t xml:space="preserve">Office wide RFID controlled </w:t>
                    </w:r>
                    <w:proofErr w:type="spellStart"/>
                    <w:r>
                      <w:t>Chromecast’ed</w:t>
                    </w:r>
                    <w:proofErr w:type="spellEnd"/>
                    <w:r>
                      <w:t xml:space="preserve"> Nerf War | </w:t>
                    </w:r>
                    <w:r w:rsidRPr="00F55683">
                      <w:rPr>
                        <w:b/>
                        <w:i/>
                      </w:rPr>
                      <w:t>https://bit.ly/2FmwYmS</w:t>
                    </w:r>
                  </w:p>
                  <w:p w:rsidR="00A5579D" w:rsidRDefault="00A5579D" w:rsidP="00A5579D">
                    <w:pPr>
                      <w:pStyle w:val="ResumeText"/>
                      <w:numPr>
                        <w:ilvl w:val="0"/>
                        <w:numId w:val="5"/>
                      </w:numPr>
                    </w:pPr>
                    <w:r>
                      <w:t>…and many more</w:t>
                    </w:r>
                  </w:p>
                </w:sdtContent>
              </w:sdt>
            </w:sdtContent>
          </w:sdt>
        </w:tc>
      </w:tr>
      <w:tr w:rsidR="00A5579D">
        <w:tc>
          <w:tcPr>
            <w:tcW w:w="1778" w:type="dxa"/>
          </w:tcPr>
          <w:p w:rsidR="00A5579D" w:rsidRDefault="00A5579D" w:rsidP="00A5579D">
            <w:pPr>
              <w:pStyle w:val="Heading1"/>
            </w:pPr>
            <w:r>
              <w:lastRenderedPageBreak/>
              <w:t>Open Source Projects</w:t>
            </w:r>
          </w:p>
        </w:tc>
        <w:tc>
          <w:tcPr>
            <w:tcW w:w="472" w:type="dxa"/>
          </w:tcPr>
          <w:p w:rsidR="00A5579D" w:rsidRDefault="00A5579D" w:rsidP="00A5579D"/>
        </w:tc>
        <w:tc>
          <w:tcPr>
            <w:tcW w:w="7830" w:type="dxa"/>
          </w:tcPr>
          <w:p w:rsidR="00A5579D" w:rsidRPr="003C4AE2" w:rsidRDefault="00A5579D" w:rsidP="00A5579D">
            <w:pPr>
              <w:pStyle w:val="Heading2"/>
              <w:rPr>
                <w:rFonts w:asciiTheme="minorHAnsi" w:eastAsiaTheme="minorEastAsia" w:hAnsiTheme="minorHAnsi" w:cstheme="minorBidi"/>
                <w:b w:val="0"/>
                <w:bCs w:val="0"/>
                <w:caps w:val="0"/>
                <w:color w:val="595959" w:themeColor="text1" w:themeTint="A6"/>
                <w14:ligatures w14:val="none"/>
              </w:rPr>
            </w:pPr>
            <w:r>
              <w:rPr>
                <w:rFonts w:asciiTheme="minorHAnsi" w:eastAsiaTheme="minorEastAsia" w:hAnsiTheme="minorHAnsi" w:cstheme="minorBidi"/>
                <w:b w:val="0"/>
                <w:bCs w:val="0"/>
                <w:caps w:val="0"/>
                <w:color w:val="595959" w:themeColor="text1" w:themeTint="A6"/>
                <w14:ligatures w14:val="none"/>
              </w:rPr>
              <w:t xml:space="preserve">All projects listed below can be found on my </w:t>
            </w:r>
            <w:proofErr w:type="spellStart"/>
            <w:r>
              <w:rPr>
                <w:rFonts w:asciiTheme="minorHAnsi" w:eastAsiaTheme="minorEastAsia" w:hAnsiTheme="minorHAnsi" w:cstheme="minorBidi"/>
                <w:b w:val="0"/>
                <w:bCs w:val="0"/>
                <w:caps w:val="0"/>
                <w:color w:val="595959" w:themeColor="text1" w:themeTint="A6"/>
                <w14:ligatures w14:val="none"/>
              </w:rPr>
              <w:t>Github</w:t>
            </w:r>
            <w:proofErr w:type="spellEnd"/>
            <w:r>
              <w:rPr>
                <w:rFonts w:asciiTheme="minorHAnsi" w:eastAsiaTheme="minorEastAsia" w:hAnsiTheme="minorHAnsi" w:cstheme="minorBidi"/>
                <w:b w:val="0"/>
                <w:bCs w:val="0"/>
                <w:caps w:val="0"/>
                <w:color w:val="595959" w:themeColor="text1" w:themeTint="A6"/>
                <w14:ligatures w14:val="none"/>
              </w:rPr>
              <w:t xml:space="preserve"> </w:t>
            </w:r>
            <w:r w:rsidR="00412525">
              <w:rPr>
                <w:rFonts w:asciiTheme="minorHAnsi" w:eastAsiaTheme="minorEastAsia" w:hAnsiTheme="minorHAnsi" w:cstheme="minorBidi"/>
                <w:b w:val="0"/>
                <w:bCs w:val="0"/>
                <w:caps w:val="0"/>
                <w:color w:val="595959" w:themeColor="text1" w:themeTint="A6"/>
                <w14:ligatures w14:val="none"/>
              </w:rPr>
              <w:t xml:space="preserve">profile </w:t>
            </w:r>
            <w:r>
              <w:rPr>
                <w:rFonts w:asciiTheme="minorHAnsi" w:eastAsiaTheme="minorEastAsia" w:hAnsiTheme="minorHAnsi" w:cstheme="minorBidi"/>
                <w:b w:val="0"/>
                <w:bCs w:val="0"/>
                <w:caps w:val="0"/>
                <w:color w:val="595959" w:themeColor="text1" w:themeTint="A6"/>
                <w14:ligatures w14:val="none"/>
              </w:rPr>
              <w:t xml:space="preserve">for the user </w:t>
            </w:r>
            <w:proofErr w:type="spellStart"/>
            <w:r w:rsidRPr="005F2EDC">
              <w:rPr>
                <w:rFonts w:asciiTheme="minorHAnsi" w:eastAsiaTheme="minorEastAsia" w:hAnsiTheme="minorHAnsi" w:cstheme="minorBidi"/>
                <w:bCs w:val="0"/>
                <w:i/>
                <w:caps w:val="0"/>
                <w:color w:val="595959" w:themeColor="text1" w:themeTint="A6"/>
                <w14:ligatures w14:val="none"/>
              </w:rPr>
              <w:t>hlfshell</w:t>
            </w:r>
            <w:proofErr w:type="spellEnd"/>
          </w:p>
          <w:sdt>
            <w:sdtPr>
              <w:rPr>
                <w:rFonts w:asciiTheme="minorHAnsi" w:eastAsiaTheme="minorEastAsia" w:hAnsiTheme="minorHAnsi" w:cstheme="minorBidi"/>
                <w:b w:val="0"/>
                <w:bCs w:val="0"/>
                <w:caps w:val="0"/>
                <w:color w:val="595959" w:themeColor="text1" w:themeTint="A6"/>
                <w14:ligatures w14:val="none"/>
              </w:rPr>
              <w:id w:val="970869414"/>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211531560"/>
                  <w:placeholder>
                    <w:docPart w:val="070D9C5855374F16921DF5E85E689F2B"/>
                  </w:placeholder>
                  <w15:repeatingSectionItem/>
                </w:sdtPr>
                <w:sdtEndPr/>
                <w:sdtContent>
                  <w:p w:rsidR="00A5579D" w:rsidRDefault="00B00922" w:rsidP="00A5579D">
                    <w:pPr>
                      <w:pStyle w:val="Heading2"/>
                    </w:pPr>
                    <w:r>
                      <w:t>Serial-</w:t>
                    </w:r>
                    <w:r w:rsidR="00A5579D">
                      <w:t>Synapse</w:t>
                    </w:r>
                  </w:p>
                  <w:p w:rsidR="00A5579D" w:rsidRPr="00A5579D" w:rsidRDefault="00B00922" w:rsidP="00A755F0">
                    <w:pPr>
                      <w:pStyle w:val="ListParagraph"/>
                      <w:numPr>
                        <w:ilvl w:val="0"/>
                        <w:numId w:val="13"/>
                      </w:numPr>
                    </w:pPr>
                    <w:r>
                      <w:t xml:space="preserve">Before serial-synapse </w:t>
                    </w:r>
                    <w:r w:rsidR="00A5579D">
                      <w:t>no library allowing node.js to take control of one or several embedded microcontroller devices while still allowing the device to have time-critical response with local code execution</w:t>
                    </w:r>
                    <w:r w:rsidR="00A755F0">
                      <w:t xml:space="preserve"> | </w:t>
                    </w:r>
                    <w:hyperlink r:id="rId19" w:history="1">
                      <w:r w:rsidR="00A755F0" w:rsidRPr="00922293">
                        <w:rPr>
                          <w:rStyle w:val="Hyperlink"/>
                          <w:b/>
                        </w:rPr>
                        <w:t>https://bit.ly/2JyHJow</w:t>
                      </w:r>
                    </w:hyperlink>
                  </w:p>
                  <w:p w:rsidR="00A5579D" w:rsidRDefault="00B00922" w:rsidP="00A5579D">
                    <w:pPr>
                      <w:pStyle w:val="ResumeText"/>
                      <w:numPr>
                        <w:ilvl w:val="0"/>
                        <w:numId w:val="1"/>
                      </w:numPr>
                    </w:pPr>
                    <w:r>
                      <w:t>Created serial-s</w:t>
                    </w:r>
                    <w:r w:rsidR="00A5579D">
                      <w:t>ynapse to handle asynchronous communication between and generate a dynamic API for easier programming of hardware through node.js</w:t>
                    </w:r>
                  </w:p>
                  <w:p w:rsidR="00A5579D" w:rsidRDefault="00A5579D" w:rsidP="00A5579D">
                    <w:pPr>
                      <w:pStyle w:val="ResumeText"/>
                      <w:numPr>
                        <w:ilvl w:val="0"/>
                        <w:numId w:val="1"/>
                      </w:numPr>
                    </w:pPr>
                    <w:r>
                      <w:t>This module powered dozens of projects throughout Fusion Marketing</w:t>
                    </w:r>
                  </w:p>
                  <w:p w:rsidR="00A5579D" w:rsidRDefault="00A5579D" w:rsidP="00A755F0">
                    <w:pPr>
                      <w:pStyle w:val="ResumeText"/>
                      <w:numPr>
                        <w:ilvl w:val="0"/>
                        <w:numId w:val="1"/>
                      </w:numPr>
                    </w:pPr>
                    <w:r>
                      <w:t xml:space="preserve">Created serial-synapse-socket that takes a generated dynamic API and exposes it through sockets, for </w:t>
                    </w:r>
                    <w:r w:rsidR="00E87B42">
                      <w:t>instant</w:t>
                    </w:r>
                    <w:r>
                      <w:t xml:space="preserve"> </w:t>
                    </w:r>
                    <w:proofErr w:type="spellStart"/>
                    <w:r>
                      <w:t>IoT-ification</w:t>
                    </w:r>
                    <w:proofErr w:type="spellEnd"/>
                    <w:r>
                      <w:t xml:space="preserve"> of a project</w:t>
                    </w:r>
                    <w:r w:rsidR="00A755F0">
                      <w:t xml:space="preserve"> | </w:t>
                    </w:r>
                    <w:hyperlink r:id="rId20" w:history="1">
                      <w:r w:rsidR="00A755F0" w:rsidRPr="00922293">
                        <w:rPr>
                          <w:rStyle w:val="Hyperlink"/>
                          <w:b/>
                        </w:rPr>
                        <w:t>https://bit.ly/2HC2tzu</w:t>
                      </w:r>
                    </w:hyperlink>
                  </w:p>
                </w:sdtContent>
              </w:sdt>
              <w:sdt>
                <w:sdtPr>
                  <w:rPr>
                    <w:rFonts w:asciiTheme="minorHAnsi" w:eastAsiaTheme="minorEastAsia" w:hAnsiTheme="minorHAnsi" w:cstheme="minorBidi"/>
                    <w:b w:val="0"/>
                    <w:bCs w:val="0"/>
                    <w:caps w:val="0"/>
                    <w:color w:val="595959" w:themeColor="text1" w:themeTint="A6"/>
                    <w14:ligatures w14:val="none"/>
                  </w:rPr>
                  <w:id w:val="1384910237"/>
                  <w:placeholder>
                    <w:docPart w:val="070D9C5855374F16921DF5E85E689F2B"/>
                  </w:placeholder>
                  <w15:repeatingSectionItem/>
                </w:sdtPr>
                <w:sdtEndPr/>
                <w:sdtContent>
                  <w:p w:rsidR="00A5579D" w:rsidRDefault="00A5579D" w:rsidP="00A5579D">
                    <w:pPr>
                      <w:pStyle w:val="Heading2"/>
                    </w:pPr>
                    <w:r>
                      <w:t>Can They</w:t>
                    </w:r>
                  </w:p>
                  <w:p w:rsidR="00A5579D" w:rsidRPr="00A5579D" w:rsidRDefault="00A5579D" w:rsidP="005E4569">
                    <w:pPr>
                      <w:pStyle w:val="ListParagraph"/>
                      <w:numPr>
                        <w:ilvl w:val="0"/>
                        <w:numId w:val="14"/>
                      </w:numPr>
                    </w:pPr>
                    <w:r>
                      <w:t xml:space="preserve">While building Core to control </w:t>
                    </w:r>
                    <w:proofErr w:type="spellStart"/>
                    <w:r>
                      <w:t>microservices</w:t>
                    </w:r>
                    <w:proofErr w:type="spellEnd"/>
                    <w:r>
                      <w:t xml:space="preserve"> at Fusion, </w:t>
                    </w:r>
                    <w:r w:rsidR="00E87B42">
                      <w:t>there was no</w:t>
                    </w:r>
                    <w:r>
                      <w:t xml:space="preserve"> flexible lightweight library for ACL controlled permissions</w:t>
                    </w:r>
                    <w:r w:rsidR="005E4569">
                      <w:t xml:space="preserve"> | </w:t>
                    </w:r>
                    <w:hyperlink r:id="rId21" w:history="1">
                      <w:r w:rsidR="005E4569" w:rsidRPr="00922293">
                        <w:rPr>
                          <w:rStyle w:val="Hyperlink"/>
                          <w:b/>
                        </w:rPr>
                        <w:t>https://bit.ly/2KmUbsY</w:t>
                      </w:r>
                    </w:hyperlink>
                  </w:p>
                  <w:p w:rsidR="00A5579D" w:rsidRDefault="00A5579D" w:rsidP="00A5579D">
                    <w:pPr>
                      <w:pStyle w:val="ResumeText"/>
                      <w:numPr>
                        <w:ilvl w:val="0"/>
                        <w:numId w:val="2"/>
                      </w:numPr>
                    </w:pPr>
                    <w:r>
                      <w:t>An authorization (not authentication) ACL versus JSON checker for node.js</w:t>
                    </w:r>
                  </w:p>
                  <w:p w:rsidR="00A5579D" w:rsidRDefault="00A5579D" w:rsidP="00A5579D">
                    <w:pPr>
                      <w:pStyle w:val="ResumeText"/>
                      <w:numPr>
                        <w:ilvl w:val="0"/>
                        <w:numId w:val="2"/>
                      </w:numPr>
                    </w:pPr>
                    <w:r>
                      <w:t>Optional built in express middleware for easier, cleaner inclusion into express applications</w:t>
                    </w:r>
                  </w:p>
                </w:sdtContent>
              </w:sdt>
              <w:sdt>
                <w:sdtPr>
                  <w:rPr>
                    <w:rFonts w:asciiTheme="minorHAnsi" w:eastAsiaTheme="minorEastAsia" w:hAnsiTheme="minorHAnsi" w:cstheme="minorBidi"/>
                    <w:b w:val="0"/>
                    <w:bCs w:val="0"/>
                    <w:caps w:val="0"/>
                    <w:color w:val="595959" w:themeColor="text1" w:themeTint="A6"/>
                    <w14:ligatures w14:val="none"/>
                  </w:rPr>
                  <w:id w:val="-1240024091"/>
                  <w:placeholder>
                    <w:docPart w:val="070D9C5855374F16921DF5E85E689F2B"/>
                  </w:placeholder>
                  <w15:repeatingSectionItem/>
                </w:sdtPr>
                <w:sdtEndPr/>
                <w:sdtContent>
                  <w:p w:rsidR="00A5579D" w:rsidRDefault="00A5579D" w:rsidP="00A5579D">
                    <w:pPr>
                      <w:pStyle w:val="Heading2"/>
                    </w:pPr>
                    <w:r>
                      <w:t>Needle-Swap</w:t>
                    </w:r>
                  </w:p>
                  <w:p w:rsidR="00A5579D" w:rsidRPr="00A5579D" w:rsidRDefault="005E4569" w:rsidP="005E4569">
                    <w:pPr>
                      <w:pStyle w:val="ListParagraph"/>
                      <w:numPr>
                        <w:ilvl w:val="0"/>
                        <w:numId w:val="15"/>
                      </w:numPr>
                    </w:pPr>
                    <w:r>
                      <w:t xml:space="preserve">Unit testing with mocking modules in node.js was difficult without heavily changing coding styles – to combat this needle-swap was created | </w:t>
                    </w:r>
                    <w:hyperlink r:id="rId22" w:history="1">
                      <w:r w:rsidR="00A755F0" w:rsidRPr="00922293">
                        <w:rPr>
                          <w:rStyle w:val="Hyperlink"/>
                          <w:b/>
                        </w:rPr>
                        <w:t>https://bit.ly/2HAcBsl</w:t>
                      </w:r>
                    </w:hyperlink>
                  </w:p>
                  <w:p w:rsidR="00A5579D" w:rsidRDefault="00A5579D" w:rsidP="00A5579D">
                    <w:pPr>
                      <w:pStyle w:val="ResumeText"/>
                      <w:numPr>
                        <w:ilvl w:val="0"/>
                        <w:numId w:val="3"/>
                      </w:numPr>
                    </w:pPr>
                    <w:r>
                      <w:t>Easier node.js object mocking via overwriting the require function to hot-swap mocked objects in</w:t>
                    </w:r>
                  </w:p>
                </w:sdtContent>
              </w:sdt>
              <w:sdt>
                <w:sdtPr>
                  <w:rPr>
                    <w:rFonts w:asciiTheme="minorHAnsi" w:eastAsiaTheme="minorEastAsia" w:hAnsiTheme="minorHAnsi" w:cstheme="minorBidi"/>
                    <w:b w:val="0"/>
                    <w:bCs w:val="0"/>
                    <w:caps w:val="0"/>
                    <w:color w:val="595959" w:themeColor="text1" w:themeTint="A6"/>
                    <w14:ligatures w14:val="none"/>
                  </w:rPr>
                  <w:id w:val="-1201555303"/>
                  <w:placeholder>
                    <w:docPart w:val="4A659B7352B24424B94D270C0D3CA560"/>
                  </w:placeholder>
                  <w15:repeatingSectionItem/>
                </w:sdtPr>
                <w:sdtEndPr/>
                <w:sdtContent>
                  <w:p w:rsidR="00A5579D" w:rsidRDefault="00A5579D" w:rsidP="00A5579D">
                    <w:pPr>
                      <w:pStyle w:val="Heading2"/>
                    </w:pPr>
                    <w:r>
                      <w:t>MQTT-Scheduler</w:t>
                    </w:r>
                  </w:p>
                  <w:p w:rsidR="00A755F0" w:rsidRDefault="00A755F0" w:rsidP="005E4569">
                    <w:pPr>
                      <w:pStyle w:val="ResumeText"/>
                      <w:numPr>
                        <w:ilvl w:val="0"/>
                        <w:numId w:val="3"/>
                      </w:numPr>
                    </w:pPr>
                    <w:r>
                      <w:t>During a binge of automating various household areas, there was a discovered need to incorporate scheduling and interval MQTT responses</w:t>
                    </w:r>
                    <w:r w:rsidR="005E4569">
                      <w:t xml:space="preserve"> | </w:t>
                    </w:r>
                    <w:hyperlink r:id="rId23" w:history="1">
                      <w:r w:rsidR="005E4569" w:rsidRPr="00922293">
                        <w:rPr>
                          <w:rStyle w:val="Hyperlink"/>
                          <w:b/>
                        </w:rPr>
                        <w:t>https://bit.ly/2JDrOoW</w:t>
                      </w:r>
                    </w:hyperlink>
                  </w:p>
                  <w:p w:rsidR="00A5579D" w:rsidRDefault="00A5579D" w:rsidP="00A5579D">
                    <w:pPr>
                      <w:pStyle w:val="ResumeText"/>
                      <w:numPr>
                        <w:ilvl w:val="0"/>
                        <w:numId w:val="3"/>
                      </w:numPr>
                    </w:pPr>
                    <w:r>
                      <w:t>node.js command line tool for scheduling MQTT broadcasts at set times or intervals</w:t>
                    </w:r>
                  </w:p>
                  <w:p w:rsidR="00A5579D" w:rsidRDefault="00A5579D" w:rsidP="00A5579D">
                    <w:pPr>
                      <w:pStyle w:val="ResumeText"/>
                      <w:numPr>
                        <w:ilvl w:val="0"/>
                        <w:numId w:val="3"/>
                      </w:numPr>
                    </w:pPr>
                    <w:r>
                      <w:t>Was used during my briefly lived home automation binge, powering lights, automated gardening tools, and more</w:t>
                    </w:r>
                  </w:p>
                </w:sdtContent>
              </w:sdt>
              <w:sdt>
                <w:sdtPr>
                  <w:rPr>
                    <w:rFonts w:asciiTheme="minorHAnsi" w:eastAsiaTheme="minorEastAsia" w:hAnsiTheme="minorHAnsi" w:cstheme="minorBidi"/>
                    <w:b w:val="0"/>
                    <w:bCs w:val="0"/>
                    <w:caps w:val="0"/>
                    <w:color w:val="595959" w:themeColor="text1" w:themeTint="A6"/>
                    <w14:ligatures w14:val="none"/>
                  </w:rPr>
                  <w:id w:val="-252055781"/>
                  <w:placeholder>
                    <w:docPart w:val="B5A69EFA104C48519429AD6CBED07167"/>
                  </w:placeholder>
                  <w15:repeatingSectionItem/>
                </w:sdtPr>
                <w:sdtEndPr/>
                <w:sdtContent>
                  <w:p w:rsidR="00A5579D" w:rsidRDefault="00A5579D" w:rsidP="00A5579D">
                    <w:pPr>
                      <w:pStyle w:val="Heading2"/>
                    </w:pPr>
                    <w:r>
                      <w:t>LIFX-MQTT</w:t>
                    </w:r>
                  </w:p>
                  <w:p w:rsidR="00A5579D" w:rsidRDefault="00A5579D" w:rsidP="005E4569">
                    <w:pPr>
                      <w:pStyle w:val="ResumeText"/>
                      <w:numPr>
                        <w:ilvl w:val="0"/>
                        <w:numId w:val="4"/>
                      </w:numPr>
                    </w:pPr>
                    <w:r>
                      <w:t xml:space="preserve">node.js command line tool for exposing UDP controllable LIFX </w:t>
                    </w:r>
                    <w:r w:rsidR="00B00922">
                      <w:t>Wi-Fi</w:t>
                    </w:r>
                    <w:r>
                      <w:t xml:space="preserve"> light bulbs to an MQTT network</w:t>
                    </w:r>
                    <w:r w:rsidR="005E4569">
                      <w:t xml:space="preserve"> | </w:t>
                    </w:r>
                    <w:hyperlink r:id="rId24" w:history="1">
                      <w:r w:rsidR="005E4569" w:rsidRPr="00922293">
                        <w:rPr>
                          <w:rStyle w:val="Hyperlink"/>
                          <w:b/>
                        </w:rPr>
                        <w:t>https://bit.ly/2HzG05S</w:t>
                      </w:r>
                    </w:hyperlink>
                  </w:p>
                </w:sdtContent>
              </w:sdt>
              <w:sdt>
                <w:sdtPr>
                  <w:rPr>
                    <w:rFonts w:asciiTheme="minorHAnsi" w:eastAsiaTheme="minorEastAsia" w:hAnsiTheme="minorHAnsi" w:cstheme="minorBidi"/>
                    <w:b w:val="0"/>
                    <w:bCs w:val="0"/>
                    <w:caps w:val="0"/>
                    <w:color w:val="595959" w:themeColor="text1" w:themeTint="A6"/>
                    <w14:ligatures w14:val="none"/>
                  </w:rPr>
                  <w:id w:val="687647981"/>
                  <w:placeholder>
                    <w:docPart w:val="5E59126426E2452A874862929FB59AD8"/>
                  </w:placeholder>
                  <w15:repeatingSectionItem/>
                </w:sdtPr>
                <w:sdtEndPr/>
                <w:sdtContent>
                  <w:p w:rsidR="00A5579D" w:rsidRDefault="00A5579D" w:rsidP="00A5579D">
                    <w:pPr>
                      <w:pStyle w:val="Heading2"/>
                    </w:pPr>
                    <w:proofErr w:type="gramStart"/>
                    <w:r>
                      <w:t>And</w:t>
                    </w:r>
                    <w:proofErr w:type="gramEnd"/>
                    <w:r>
                      <w:t xml:space="preserve"> More…</w:t>
                    </w:r>
                  </w:p>
                  <w:p w:rsidR="00A5579D" w:rsidRDefault="00B835E4" w:rsidP="00B835E4">
                    <w:pPr>
                      <w:pStyle w:val="ResumeText"/>
                      <w:numPr>
                        <w:ilvl w:val="0"/>
                        <w:numId w:val="4"/>
                      </w:numPr>
                    </w:pPr>
                    <w:r>
                      <w:t xml:space="preserve">DIY </w:t>
                    </w:r>
                    <w:r w:rsidR="00A5579D">
                      <w:t>thermal camera</w:t>
                    </w:r>
                    <w:r>
                      <w:t xml:space="preserve"> w/ tablet app for people counting</w:t>
                    </w:r>
                    <w:r w:rsidR="00A5579D">
                      <w:t>, Raspberry Pi MMS picture doorbell, additional tools such as node-packer</w:t>
                    </w:r>
                    <w:r w:rsidR="009C1903">
                      <w:t xml:space="preserve"> or </w:t>
                    </w:r>
                    <w:r w:rsidR="009C1903">
                      <w:lastRenderedPageBreak/>
                      <w:t>controlled-merge</w:t>
                    </w:r>
                    <w:r>
                      <w:t xml:space="preserve">, </w:t>
                    </w:r>
                    <w:proofErr w:type="spellStart"/>
                    <w:r>
                      <w:t>slackbots</w:t>
                    </w:r>
                    <w:proofErr w:type="spellEnd"/>
                    <w:r>
                      <w:t xml:space="preserve"> that warn users</w:t>
                    </w:r>
                    <w:r w:rsidR="00A5579D">
                      <w:t xml:space="preserve"> of nearby </w:t>
                    </w:r>
                    <w:r w:rsidR="00316EAF">
                      <w:t>Pokémon</w:t>
                    </w:r>
                    <w:r w:rsidR="00A5579D">
                      <w:t xml:space="preserve"> in </w:t>
                    </w:r>
                    <w:r w:rsidR="00316EAF">
                      <w:t>Pokémon</w:t>
                    </w:r>
                    <w:r w:rsidR="00A5579D">
                      <w:t xml:space="preserve"> Go or control RGB LED strips on a desk, and </w:t>
                    </w:r>
                    <w:r w:rsidR="009C1903">
                      <w:t xml:space="preserve">many </w:t>
                    </w:r>
                    <w:r w:rsidR="00A5579D">
                      <w:t>more</w:t>
                    </w:r>
                    <w:r w:rsidR="009C1903">
                      <w:t>…</w:t>
                    </w:r>
                  </w:p>
                </w:sdtContent>
              </w:sdt>
            </w:sdtContent>
          </w:sdt>
        </w:tc>
      </w:tr>
      <w:tr w:rsidR="00A5579D">
        <w:tc>
          <w:tcPr>
            <w:tcW w:w="1778" w:type="dxa"/>
          </w:tcPr>
          <w:p w:rsidR="00A5579D" w:rsidRDefault="00A5579D" w:rsidP="00A5579D">
            <w:pPr>
              <w:pStyle w:val="Heading1"/>
            </w:pPr>
            <w:r>
              <w:lastRenderedPageBreak/>
              <w:t>Skills</w:t>
            </w:r>
          </w:p>
        </w:tc>
        <w:tc>
          <w:tcPr>
            <w:tcW w:w="472" w:type="dxa"/>
          </w:tcPr>
          <w:p w:rsidR="00A5579D" w:rsidRDefault="00A5579D" w:rsidP="00A5579D"/>
        </w:tc>
        <w:tc>
          <w:tcPr>
            <w:tcW w:w="7830" w:type="dxa"/>
          </w:tcPr>
          <w:sdt>
            <w:sdtPr>
              <w:id w:val="-1116827610"/>
              <w15:repeatingSection/>
            </w:sdtPr>
            <w:sdtEndPr/>
            <w:sdtContent>
              <w:sdt>
                <w:sdtPr>
                  <w:rPr>
                    <w:b/>
                  </w:rPr>
                  <w:id w:val="-2006429974"/>
                  <w:placeholder>
                    <w:docPart w:val="D7E10B61886D41839763B19146345818"/>
                  </w:placeholder>
                  <w15:repeatingSectionItem/>
                </w:sdtPr>
                <w:sdtEndPr>
                  <w:rPr>
                    <w:b w:val="0"/>
                  </w:rPr>
                </w:sdtEndPr>
                <w:sdtContent>
                  <w:p w:rsidR="00A5579D" w:rsidRDefault="00A5579D" w:rsidP="00A5579D">
                    <w:pPr>
                      <w:pStyle w:val="ResumeText"/>
                    </w:pPr>
                    <w:r w:rsidRPr="00B76945">
                      <w:rPr>
                        <w:b/>
                      </w:rPr>
                      <w:t>Programming Languages:</w:t>
                    </w:r>
                    <w:r>
                      <w:t xml:space="preserve"> node.js, Python (2.7  + 3), </w:t>
                    </w:r>
                    <w:r w:rsidR="00B56F17">
                      <w:t xml:space="preserve">JavaScript, Typescript, </w:t>
                    </w:r>
                    <w:r>
                      <w:t>HTML/CSS, C, PHP, C#, Java</w:t>
                    </w:r>
                  </w:p>
                </w:sdtContent>
              </w:sdt>
              <w:sdt>
                <w:sdtPr>
                  <w:rPr>
                    <w:b/>
                  </w:rPr>
                  <w:id w:val="664589972"/>
                  <w:placeholder>
                    <w:docPart w:val="D7E10B61886D41839763B19146345818"/>
                  </w:placeholder>
                  <w15:repeatingSectionItem/>
                </w:sdtPr>
                <w:sdtEndPr>
                  <w:rPr>
                    <w:b w:val="0"/>
                  </w:rPr>
                </w:sdtEndPr>
                <w:sdtContent>
                  <w:p w:rsidR="00A5579D" w:rsidRDefault="001D6431" w:rsidP="00A5579D">
                    <w:pPr>
                      <w:pStyle w:val="ResumeText"/>
                    </w:pPr>
                    <w:r>
                      <w:rPr>
                        <w:b/>
                      </w:rPr>
                      <w:t>Machine</w:t>
                    </w:r>
                    <w:r w:rsidR="00A5579D">
                      <w:rPr>
                        <w:b/>
                      </w:rPr>
                      <w:t xml:space="preserve"> Learning Frameworks: </w:t>
                    </w:r>
                    <w:proofErr w:type="spellStart"/>
                    <w:r w:rsidR="00A5579D">
                      <w:t>Keras</w:t>
                    </w:r>
                    <w:proofErr w:type="spellEnd"/>
                    <w:r w:rsidR="00A5579D">
                      <w:t xml:space="preserve">, </w:t>
                    </w:r>
                    <w:proofErr w:type="spellStart"/>
                    <w:r w:rsidR="00A5579D">
                      <w:t>Tensorflow</w:t>
                    </w:r>
                    <w:proofErr w:type="spellEnd"/>
                    <w:r>
                      <w:t xml:space="preserve">, </w:t>
                    </w:r>
                    <w:proofErr w:type="spellStart"/>
                    <w:r>
                      <w:t>scikit</w:t>
                    </w:r>
                    <w:proofErr w:type="spellEnd"/>
                    <w:r>
                      <w:t>-learn</w:t>
                    </w:r>
                  </w:p>
                </w:sdtContent>
              </w:sdt>
              <w:sdt>
                <w:sdtPr>
                  <w:rPr>
                    <w:b/>
                  </w:rPr>
                  <w:id w:val="1003783955"/>
                  <w:placeholder>
                    <w:docPart w:val="93FDE94EBD7E48548F448BEE9B53600A"/>
                  </w:placeholder>
                  <w15:repeatingSectionItem/>
                </w:sdtPr>
                <w:sdtEndPr>
                  <w:rPr>
                    <w:b w:val="0"/>
                  </w:rPr>
                </w:sdtEndPr>
                <w:sdtContent>
                  <w:p w:rsidR="00A5579D" w:rsidRDefault="00A5579D" w:rsidP="00A5579D">
                    <w:pPr>
                      <w:pStyle w:val="ResumeText"/>
                    </w:pPr>
                    <w:r>
                      <w:rPr>
                        <w:b/>
                      </w:rPr>
                      <w:t xml:space="preserve">Deep Learning Models Familiar With: </w:t>
                    </w:r>
                    <w:r w:rsidR="004427F1">
                      <w:t xml:space="preserve">Deep Neural Networks, </w:t>
                    </w:r>
                    <w:r>
                      <w:t>Convo</w:t>
                    </w:r>
                    <w:r w:rsidR="00B835E4">
                      <w:t>lutional Neural Networks, Auto-E</w:t>
                    </w:r>
                    <w:r>
                      <w:t>ncoders, Recurrent Neural Networks, Generative Adversarial Networks</w:t>
                    </w:r>
                  </w:p>
                </w:sdtContent>
              </w:sdt>
              <w:sdt>
                <w:sdtPr>
                  <w:rPr>
                    <w:b/>
                  </w:rPr>
                  <w:id w:val="263650282"/>
                  <w:placeholder>
                    <w:docPart w:val="AEBA55E3E8CE49238BD0DF94D92C5F22"/>
                  </w:placeholder>
                  <w15:repeatingSectionItem/>
                </w:sdtPr>
                <w:sdtEndPr>
                  <w:rPr>
                    <w:b w:val="0"/>
                  </w:rPr>
                </w:sdtEndPr>
                <w:sdtContent>
                  <w:p w:rsidR="00A5579D" w:rsidRPr="00B31F18" w:rsidRDefault="00A5579D" w:rsidP="00A5579D">
                    <w:pPr>
                      <w:pStyle w:val="ResumeText"/>
                    </w:pPr>
                    <w:r w:rsidRPr="00B76945">
                      <w:rPr>
                        <w:b/>
                      </w:rPr>
                      <w:t>Cloud Services:</w:t>
                    </w:r>
                    <w:r>
                      <w:t xml:space="preserve"> AWS, Digital Ocean, </w:t>
                    </w:r>
                    <w:proofErr w:type="spellStart"/>
                    <w:r>
                      <w:t>Heroku</w:t>
                    </w:r>
                    <w:proofErr w:type="spellEnd"/>
                  </w:p>
                </w:sdtContent>
              </w:sdt>
              <w:sdt>
                <w:sdtPr>
                  <w:rPr>
                    <w:b/>
                  </w:rPr>
                  <w:id w:val="-1547677211"/>
                  <w:placeholder>
                    <w:docPart w:val="CC8D136C27BB43478F4F4B2BAF605F1B"/>
                  </w:placeholder>
                  <w15:repeatingSectionItem/>
                </w:sdtPr>
                <w:sdtEndPr>
                  <w:rPr>
                    <w:b w:val="0"/>
                  </w:rPr>
                </w:sdtEndPr>
                <w:sdtContent>
                  <w:p w:rsidR="00A5579D" w:rsidRPr="00B31F18" w:rsidRDefault="00A5579D" w:rsidP="00A5579D">
                    <w:pPr>
                      <w:pStyle w:val="ResumeText"/>
                    </w:pPr>
                    <w:r>
                      <w:rPr>
                        <w:b/>
                      </w:rPr>
                      <w:t>Databases</w:t>
                    </w:r>
                    <w:r w:rsidRPr="00B76945">
                      <w:rPr>
                        <w:b/>
                      </w:rPr>
                      <w:t>:</w:t>
                    </w:r>
                    <w:r>
                      <w:t xml:space="preserve"> MySQL, PostgreSQL, Firebase, MongoDB, </w:t>
                    </w:r>
                    <w:proofErr w:type="spellStart"/>
                    <w:r>
                      <w:t>DynamoDB</w:t>
                    </w:r>
                    <w:proofErr w:type="spellEnd"/>
                    <w:r>
                      <w:t xml:space="preserve">, </w:t>
                    </w:r>
                    <w:proofErr w:type="spellStart"/>
                    <w:r>
                      <w:t>CouchDB</w:t>
                    </w:r>
                    <w:proofErr w:type="spellEnd"/>
                  </w:p>
                </w:sdtContent>
              </w:sdt>
              <w:sdt>
                <w:sdtPr>
                  <w:id w:val="969394295"/>
                  <w:placeholder>
                    <w:docPart w:val="D7E10B61886D41839763B19146345818"/>
                  </w:placeholder>
                  <w15:repeatingSectionItem/>
                </w:sdtPr>
                <w:sdtEndPr/>
                <w:sdtContent>
                  <w:p w:rsidR="00A5579D" w:rsidRDefault="00A5579D" w:rsidP="006E3963">
                    <w:pPr>
                      <w:pStyle w:val="ResumeText"/>
                    </w:pPr>
                    <w:r w:rsidRPr="00B76945">
                      <w:rPr>
                        <w:b/>
                      </w:rPr>
                      <w:t>Additional Technologies:</w:t>
                    </w:r>
                    <w:r>
                      <w:rPr>
                        <w:b/>
                      </w:rPr>
                      <w:t xml:space="preserve"> </w:t>
                    </w:r>
                    <w:proofErr w:type="spellStart"/>
                    <w:r>
                      <w:t>OpenCV</w:t>
                    </w:r>
                    <w:proofErr w:type="spellEnd"/>
                    <w:r>
                      <w:t>,</w:t>
                    </w:r>
                    <w:r>
                      <w:rPr>
                        <w:b/>
                      </w:rPr>
                      <w:t xml:space="preserve"> </w:t>
                    </w:r>
                    <w:r w:rsidRPr="00B8064F">
                      <w:t>Electron,</w:t>
                    </w:r>
                    <w:r>
                      <w:rPr>
                        <w:b/>
                      </w:rPr>
                      <w:t xml:space="preserve"> </w:t>
                    </w:r>
                    <w:r w:rsidRPr="00B31F18">
                      <w:t>Docker,</w:t>
                    </w:r>
                    <w:r>
                      <w:rPr>
                        <w:b/>
                      </w:rPr>
                      <w:t xml:space="preserve"> </w:t>
                    </w:r>
                    <w:r w:rsidRPr="00B31F18">
                      <w:t>Linux,</w:t>
                    </w:r>
                    <w:r>
                      <w:rPr>
                        <w:b/>
                      </w:rPr>
                      <w:t xml:space="preserve"> </w:t>
                    </w:r>
                    <w:r w:rsidRPr="00B76945">
                      <w:t>AVR</w:t>
                    </w:r>
                    <w:r>
                      <w:t xml:space="preserve"> microcontrollers, Angular.JS, Raspberry Pi</w:t>
                    </w:r>
                    <w:r w:rsidR="00F5225F">
                      <w:t xml:space="preserve">, </w:t>
                    </w:r>
                    <w:proofErr w:type="spellStart"/>
                    <w:r w:rsidR="00F5225F">
                      <w:t>IoT</w:t>
                    </w:r>
                    <w:proofErr w:type="spellEnd"/>
                    <w:r w:rsidR="00F5225F">
                      <w:t>, MQTT</w:t>
                    </w:r>
                  </w:p>
                </w:sdtContent>
              </w:sdt>
            </w:sdtContent>
          </w:sdt>
        </w:tc>
      </w:tr>
      <w:tr w:rsidR="00A5579D">
        <w:tc>
          <w:tcPr>
            <w:tcW w:w="1778" w:type="dxa"/>
          </w:tcPr>
          <w:p w:rsidR="00A5579D" w:rsidRDefault="00A5579D" w:rsidP="00A5579D">
            <w:pPr>
              <w:pStyle w:val="Heading1"/>
            </w:pPr>
            <w:r>
              <w:t>Community Efforts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EFB05BEBC29F4E689D2AEED105BDCC87"/>
                  </w:placeholder>
                  <w15:color w:val="C0C0C0"/>
                  <w15:repeatingSectionItem/>
                </w:sdtPr>
                <w:sdtEndPr/>
                <w:sdtContent>
                  <w:p w:rsidR="00A5579D" w:rsidRDefault="00A5579D" w:rsidP="00A5579D">
                    <w:pPr>
                      <w:pStyle w:val="Heading2"/>
                    </w:pPr>
                    <w:r>
                      <w:t>Node.jSTL, 2015-2017</w:t>
                    </w:r>
                  </w:p>
                  <w:p w:rsidR="00A5579D" w:rsidRDefault="00A5579D" w:rsidP="00A5579D">
                    <w:pPr>
                      <w:pStyle w:val="ListParagraph"/>
                      <w:numPr>
                        <w:ilvl w:val="0"/>
                        <w:numId w:val="9"/>
                      </w:numPr>
                    </w:pPr>
                    <w:r>
                      <w:t>Created a meetup group for discussing node.js and related technologies for the St Louis Area</w:t>
                    </w:r>
                  </w:p>
                  <w:p w:rsidR="00A5579D" w:rsidRDefault="00A5579D" w:rsidP="00A5579D">
                    <w:pPr>
                      <w:pStyle w:val="ListParagraph"/>
                      <w:numPr>
                        <w:ilvl w:val="0"/>
                        <w:numId w:val="9"/>
                      </w:numPr>
                    </w:pPr>
                    <w:r>
                      <w:t>Organized meetings, occasionally handled video equipment for recording, scheduled speakers, acquired sponsorship</w:t>
                    </w:r>
                  </w:p>
                  <w:p w:rsidR="00272654" w:rsidRDefault="00272654" w:rsidP="00A5579D">
                    <w:pPr>
                      <w:pStyle w:val="ListParagraph"/>
                      <w:numPr>
                        <w:ilvl w:val="0"/>
                        <w:numId w:val="9"/>
                      </w:numPr>
                    </w:pPr>
                    <w:r>
                      <w:t>Often gave talks c</w:t>
                    </w:r>
                    <w:r w:rsidR="00A5579D">
                      <w:t xml:space="preserve">overing topics </w:t>
                    </w:r>
                    <w:r>
                      <w:t>such as</w:t>
                    </w:r>
                  </w:p>
                  <w:p w:rsidR="00272654" w:rsidRDefault="00783409" w:rsidP="0017019B">
                    <w:pPr>
                      <w:pStyle w:val="ListParagraph"/>
                      <w:numPr>
                        <w:ilvl w:val="1"/>
                        <w:numId w:val="9"/>
                      </w:numPr>
                    </w:pPr>
                    <w:r>
                      <w:t>Introduction</w:t>
                    </w:r>
                    <w:r w:rsidR="00272654">
                      <w:t xml:space="preserve"> to node.js and Express</w:t>
                    </w:r>
                    <w:r w:rsidR="0017019B">
                      <w:t xml:space="preserve"> | </w:t>
                    </w:r>
                    <w:hyperlink r:id="rId25" w:history="1">
                      <w:r w:rsidR="0017019B" w:rsidRPr="00922293">
                        <w:rPr>
                          <w:rStyle w:val="Hyperlink"/>
                          <w:b/>
                        </w:rPr>
                        <w:t>https://bit.ly/2FqX609</w:t>
                      </w:r>
                    </w:hyperlink>
                  </w:p>
                  <w:p w:rsidR="0017019B" w:rsidRDefault="0017019B" w:rsidP="0017019B">
                    <w:pPr>
                      <w:pStyle w:val="ListParagraph"/>
                      <w:numPr>
                        <w:ilvl w:val="1"/>
                        <w:numId w:val="9"/>
                      </w:numPr>
                    </w:pPr>
                    <w:r>
                      <w:t xml:space="preserve">Mocha and Chai for Testing | </w:t>
                    </w:r>
                    <w:hyperlink r:id="rId26" w:history="1">
                      <w:r w:rsidRPr="00922293">
                        <w:rPr>
                          <w:rStyle w:val="Hyperlink"/>
                          <w:b/>
                        </w:rPr>
                        <w:t>https://bit.ly/2HB4esr</w:t>
                      </w:r>
                    </w:hyperlink>
                  </w:p>
                  <w:p w:rsidR="0017019B" w:rsidRDefault="0017019B" w:rsidP="0017019B">
                    <w:pPr>
                      <w:pStyle w:val="ListParagraph"/>
                      <w:numPr>
                        <w:ilvl w:val="1"/>
                        <w:numId w:val="9"/>
                      </w:numPr>
                    </w:pPr>
                    <w:r>
                      <w:t xml:space="preserve">Alexa Voice Applications | </w:t>
                    </w:r>
                    <w:hyperlink r:id="rId27" w:history="1">
                      <w:r w:rsidRPr="00922293">
                        <w:rPr>
                          <w:rStyle w:val="Hyperlink"/>
                          <w:b/>
                        </w:rPr>
                        <w:t>https://bit.ly/2vWxGrF</w:t>
                      </w:r>
                    </w:hyperlink>
                  </w:p>
                  <w:p w:rsidR="00272654" w:rsidRDefault="00272654" w:rsidP="00272654">
                    <w:pPr>
                      <w:pStyle w:val="ListParagraph"/>
                      <w:numPr>
                        <w:ilvl w:val="1"/>
                        <w:numId w:val="9"/>
                      </w:numPr>
                    </w:pPr>
                    <w:r>
                      <w:t>Electron</w:t>
                    </w:r>
                  </w:p>
                  <w:p w:rsidR="00272654" w:rsidRDefault="0017019B" w:rsidP="00272654">
                    <w:pPr>
                      <w:pStyle w:val="ListParagraph"/>
                      <w:numPr>
                        <w:ilvl w:val="1"/>
                        <w:numId w:val="9"/>
                      </w:numPr>
                    </w:pPr>
                    <w:r>
                      <w:t>Hardware, electronics, and no</w:t>
                    </w:r>
                    <w:r w:rsidR="00272654">
                      <w:t>de.js</w:t>
                    </w:r>
                  </w:p>
                </w:sdtContent>
              </w:sdt>
              <w:sdt>
                <w:sdtPr>
                  <w:rPr>
                    <w:rFonts w:asciiTheme="minorHAnsi" w:eastAsiaTheme="minorEastAsia" w:hAnsiTheme="minorHAnsi" w:cstheme="minorBidi"/>
                    <w:b w:val="0"/>
                    <w:bCs w:val="0"/>
                    <w:caps w:val="0"/>
                    <w:color w:val="595959" w:themeColor="text1" w:themeTint="A6"/>
                    <w14:ligatures w14:val="none"/>
                  </w:rPr>
                  <w:id w:val="47570702"/>
                  <w:placeholder>
                    <w:docPart w:val="BFD5DE5C99594909A4CAC4DEA42ACB26"/>
                  </w:placeholder>
                  <w15:color w:val="C0C0C0"/>
                  <w15:repeatingSectionItem/>
                </w:sdtPr>
                <w:sdtEndPr/>
                <w:sdtContent>
                  <w:p w:rsidR="00A5579D" w:rsidRDefault="00A5579D" w:rsidP="00A5579D">
                    <w:pPr>
                      <w:pStyle w:val="Heading2"/>
                    </w:pPr>
                    <w:r>
                      <w:t>JSTL, 2016-2018</w:t>
                    </w:r>
                  </w:p>
                  <w:p w:rsidR="00A5579D" w:rsidRDefault="00A5579D" w:rsidP="00A5579D">
                    <w:pPr>
                      <w:pStyle w:val="ListParagraph"/>
                      <w:numPr>
                        <w:ilvl w:val="0"/>
                        <w:numId w:val="10"/>
                      </w:numPr>
                    </w:pPr>
                    <w:r>
                      <w:t xml:space="preserve">Created a meetup for discussing </w:t>
                    </w:r>
                    <w:r w:rsidR="009E6E2B">
                      <w:t>JavaScript</w:t>
                    </w:r>
                    <w:r>
                      <w:t xml:space="preserve"> and frontend technologies</w:t>
                    </w:r>
                  </w:p>
                  <w:p w:rsidR="00A5579D" w:rsidRDefault="00A5579D" w:rsidP="00A5579D">
                    <w:pPr>
                      <w:pStyle w:val="ListParagraph"/>
                      <w:numPr>
                        <w:ilvl w:val="0"/>
                        <w:numId w:val="10"/>
                      </w:numPr>
                    </w:pPr>
                    <w:r>
                      <w:t>Scheduled speakers and arranged sponsorship</w:t>
                    </w:r>
                  </w:p>
                </w:sdtContent>
              </w:sdt>
              <w:sdt>
                <w:sdtPr>
                  <w:rPr>
                    <w:rFonts w:asciiTheme="minorHAnsi" w:eastAsiaTheme="minorEastAsia" w:hAnsiTheme="minorHAnsi" w:cstheme="minorBidi"/>
                    <w:b w:val="0"/>
                    <w:bCs w:val="0"/>
                    <w:caps w:val="0"/>
                    <w:color w:val="595959" w:themeColor="text1" w:themeTint="A6"/>
                    <w14:ligatures w14:val="none"/>
                  </w:rPr>
                  <w:id w:val="2053345751"/>
                  <w:placeholder>
                    <w:docPart w:val="E1AE47DCBD43468D92133DF645A75C41"/>
                  </w:placeholder>
                  <w15:color w:val="C0C0C0"/>
                  <w15:repeatingSectionItem/>
                </w:sdtPr>
                <w:sdtEndPr/>
                <w:sdtContent>
                  <w:p w:rsidR="0017019B" w:rsidRDefault="0017019B" w:rsidP="00A5579D">
                    <w:pPr>
                      <w:pStyle w:val="Heading2"/>
                    </w:pPr>
                    <w:r>
                      <w:t>BUILD.STL, 2016</w:t>
                    </w:r>
                  </w:p>
                  <w:p w:rsidR="0017019B" w:rsidRDefault="0017019B" w:rsidP="00A5579D">
                    <w:pPr>
                      <w:pStyle w:val="ListParagraph"/>
                      <w:numPr>
                        <w:ilvl w:val="0"/>
                        <w:numId w:val="10"/>
                      </w:numPr>
                    </w:pPr>
                    <w:r>
                      <w:t>Founded a group to teach and encourage people to become involved with do it yourself electronics projects</w:t>
                    </w:r>
                  </w:p>
                  <w:p w:rsidR="0017019B" w:rsidRDefault="0017019B" w:rsidP="00A5579D">
                    <w:pPr>
                      <w:pStyle w:val="ListParagraph"/>
                      <w:numPr>
                        <w:ilvl w:val="0"/>
                        <w:numId w:val="10"/>
                      </w:numPr>
                    </w:pPr>
                    <w:r>
                      <w:t>Scheduled speakers</w:t>
                    </w:r>
                  </w:p>
                  <w:p w:rsidR="0017019B" w:rsidRDefault="0017019B" w:rsidP="00A5579D">
                    <w:pPr>
                      <w:pStyle w:val="ListParagraph"/>
                      <w:numPr>
                        <w:ilvl w:val="0"/>
                        <w:numId w:val="10"/>
                      </w:numPr>
                    </w:pPr>
                    <w:r>
                      <w:t>Gave talks on</w:t>
                    </w:r>
                  </w:p>
                  <w:p w:rsidR="0017019B" w:rsidRPr="0017019B" w:rsidRDefault="0017019B" w:rsidP="0017019B">
                    <w:pPr>
                      <w:pStyle w:val="ListParagraph"/>
                      <w:numPr>
                        <w:ilvl w:val="1"/>
                        <w:numId w:val="10"/>
                      </w:numPr>
                    </w:pPr>
                    <w:r>
                      <w:t xml:space="preserve">Functional 3d Printer Design | </w:t>
                    </w:r>
                    <w:hyperlink r:id="rId28" w:history="1">
                      <w:r w:rsidRPr="00922293">
                        <w:rPr>
                          <w:rStyle w:val="Hyperlink"/>
                          <w:b/>
                        </w:rPr>
                        <w:t>https://bit.ly/2r8uDaZ</w:t>
                      </w:r>
                    </w:hyperlink>
                  </w:p>
                  <w:p w:rsidR="0017019B" w:rsidRDefault="009E6E2B" w:rsidP="009E6E2B">
                    <w:pPr>
                      <w:pStyle w:val="ListParagraph"/>
                      <w:numPr>
                        <w:ilvl w:val="1"/>
                        <w:numId w:val="10"/>
                      </w:numPr>
                    </w:pPr>
                    <w:r>
                      <w:t xml:space="preserve">DC Motors – Making things Move | </w:t>
                    </w:r>
                    <w:hyperlink r:id="rId29" w:history="1">
                      <w:r w:rsidRPr="00922293">
                        <w:rPr>
                          <w:rStyle w:val="Hyperlink"/>
                          <w:b/>
                        </w:rPr>
                        <w:t>https://bit.ly/2HzO4Uu</w:t>
                      </w:r>
                    </w:hyperlink>
                  </w:p>
                </w:sdtContent>
              </w:sdt>
              <w:sdt>
                <w:sdtPr>
                  <w:rPr>
                    <w:rFonts w:asciiTheme="minorHAnsi" w:eastAsiaTheme="minorEastAsia" w:hAnsiTheme="minorHAnsi" w:cstheme="minorBidi"/>
                    <w:b w:val="0"/>
                    <w:bCs w:val="0"/>
                    <w:caps w:val="0"/>
                    <w:color w:val="595959" w:themeColor="text1" w:themeTint="A6"/>
                    <w14:ligatures w14:val="none"/>
                  </w:rPr>
                  <w:id w:val="1898620764"/>
                  <w:placeholder>
                    <w:docPart w:val="393EEF6B373F433A9225E071D9CCB8A3"/>
                  </w:placeholder>
                  <w15:color w:val="C0C0C0"/>
                  <w15:repeatingSectionItem/>
                </w:sdtPr>
                <w:sdtEndPr/>
                <w:sdtContent>
                  <w:p w:rsidR="00A5579D" w:rsidRDefault="00A5579D" w:rsidP="00A5579D">
                    <w:pPr>
                      <w:pStyle w:val="Heading2"/>
                    </w:pPr>
                    <w:r>
                      <w:t>Code for the People, 2016-2017</w:t>
                    </w:r>
                  </w:p>
                  <w:p w:rsidR="00A94AA7" w:rsidRDefault="006C7A35" w:rsidP="006C7A35">
                    <w:pPr>
                      <w:pStyle w:val="ListParagraph"/>
                      <w:numPr>
                        <w:ilvl w:val="0"/>
                        <w:numId w:val="11"/>
                      </w:numPr>
                    </w:pPr>
                    <w:r>
                      <w:t xml:space="preserve">Organized </w:t>
                    </w:r>
                    <w:r w:rsidR="00A5579D">
                      <w:t xml:space="preserve">a group that </w:t>
                    </w:r>
                    <w:r w:rsidR="0017019B">
                      <w:t xml:space="preserve">combined motivated software developers to contribute to </w:t>
                    </w:r>
                    <w:r w:rsidR="00A5579D">
                      <w:t xml:space="preserve">open source development for </w:t>
                    </w:r>
                    <w:r>
                      <w:t>political</w:t>
                    </w:r>
                    <w:r w:rsidR="00A5579D">
                      <w:t xml:space="preserve"> causes</w:t>
                    </w:r>
                    <w:r w:rsidR="0017019B">
                      <w:t xml:space="preserve"> and to help local government</w:t>
                    </w:r>
                  </w:p>
                </w:sdtContent>
              </w:sdt>
              <w:sdt>
                <w:sdtPr>
                  <w:rPr>
                    <w:rFonts w:asciiTheme="minorHAnsi" w:eastAsiaTheme="minorEastAsia" w:hAnsiTheme="minorHAnsi" w:cstheme="minorBidi"/>
                    <w:b w:val="0"/>
                    <w:bCs w:val="0"/>
                    <w:caps w:val="0"/>
                    <w:color w:val="595959" w:themeColor="text1" w:themeTint="A6"/>
                    <w14:ligatures w14:val="none"/>
                  </w:rPr>
                  <w:id w:val="-1638489787"/>
                  <w:placeholder>
                    <w:docPart w:val="97776DA0DDFC491F94B6BFAB1453A6A7"/>
                  </w:placeholder>
                  <w15:color w:val="C0C0C0"/>
                  <w15:repeatingSectionItem/>
                </w:sdtPr>
                <w:sdtEndPr/>
                <w:sdtContent>
                  <w:p w:rsidR="00A94AA7" w:rsidRDefault="00A94AA7" w:rsidP="00A5579D">
                    <w:pPr>
                      <w:pStyle w:val="Heading2"/>
                    </w:pPr>
                    <w:r>
                      <w:t>Fair Use Building And Research (FUBAR) Labs, 2010-2012</w:t>
                    </w:r>
                  </w:p>
                  <w:p w:rsidR="00A94AA7" w:rsidRDefault="00A94AA7" w:rsidP="00A94AA7">
                    <w:pPr>
                      <w:pStyle w:val="ListParagraph"/>
                      <w:numPr>
                        <w:ilvl w:val="0"/>
                        <w:numId w:val="11"/>
                      </w:numPr>
                    </w:pPr>
                    <w:r>
                      <w:t>Joined FUBAR early in its existence to help found the hackerspace and its rules</w:t>
                    </w:r>
                  </w:p>
                  <w:p w:rsidR="00A94AA7" w:rsidRDefault="00A94AA7" w:rsidP="00A94AA7">
                    <w:pPr>
                      <w:pStyle w:val="ListParagraph"/>
                      <w:numPr>
                        <w:ilvl w:val="0"/>
                        <w:numId w:val="11"/>
                      </w:numPr>
                    </w:pPr>
                    <w:r>
                      <w:lastRenderedPageBreak/>
                      <w:t>Spearheaded establishing the first location for FUBAR, negotiating the contract for rent</w:t>
                    </w:r>
                  </w:p>
                  <w:p w:rsidR="00A5579D" w:rsidRDefault="00A94AA7" w:rsidP="0017019B">
                    <w:pPr>
                      <w:pStyle w:val="ListParagraph"/>
                      <w:numPr>
                        <w:ilvl w:val="0"/>
                        <w:numId w:val="11"/>
                      </w:numPr>
                    </w:pPr>
                    <w:r>
                      <w:t xml:space="preserve">Taught several courses – </w:t>
                    </w:r>
                    <w:r w:rsidR="0017019B">
                      <w:t>including</w:t>
                    </w:r>
                    <w:r>
                      <w:t xml:space="preserve"> solde</w:t>
                    </w:r>
                    <w:r w:rsidR="0017019B">
                      <w:t xml:space="preserve">ring classes, </w:t>
                    </w:r>
                    <w:r>
                      <w:t>an introduction to microcontrollers</w:t>
                    </w:r>
                    <w:r w:rsidR="0017019B">
                      <w:t xml:space="preserve">, web technologies for </w:t>
                    </w:r>
                    <w:proofErr w:type="spellStart"/>
                    <w:r w:rsidR="0017019B">
                      <w:t>DIYers</w:t>
                    </w:r>
                    <w:proofErr w:type="spellEnd"/>
                    <w:r w:rsidR="0017019B">
                      <w:t>, and more</w:t>
                    </w:r>
                  </w:p>
                </w:sdtContent>
              </w:sdt>
            </w:sdtContent>
          </w:sdt>
        </w:tc>
      </w:tr>
      <w:tr w:rsidR="00A5579D" w:rsidTr="00F55683">
        <w:tc>
          <w:tcPr>
            <w:tcW w:w="1778" w:type="dxa"/>
          </w:tcPr>
          <w:p w:rsidR="00A5579D" w:rsidRDefault="00A5579D" w:rsidP="00A5579D">
            <w:pPr>
              <w:pStyle w:val="Heading1"/>
            </w:pPr>
            <w:r>
              <w:lastRenderedPageBreak/>
              <w:t>Startup Efforts</w:t>
            </w:r>
          </w:p>
        </w:tc>
        <w:tc>
          <w:tcPr>
            <w:tcW w:w="472" w:type="dxa"/>
          </w:tcPr>
          <w:p w:rsidR="00A5579D" w:rsidRDefault="00A5579D" w:rsidP="00A5579D"/>
        </w:tc>
        <w:tc>
          <w:tcPr>
            <w:tcW w:w="7830" w:type="dxa"/>
          </w:tcPr>
          <w:sdt>
            <w:sdtPr>
              <w:rPr>
                <w:rFonts w:asciiTheme="minorHAnsi" w:eastAsiaTheme="minorEastAsia" w:hAnsiTheme="minorHAnsi" w:cstheme="minorBidi"/>
                <w:b w:val="0"/>
                <w:bCs w:val="0"/>
                <w:caps w:val="0"/>
                <w:color w:val="595959" w:themeColor="text1" w:themeTint="A6"/>
                <w14:ligatures w14:val="none"/>
              </w:rPr>
              <w:id w:val="-855499896"/>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909681015"/>
                  <w:placeholder>
                    <w:docPart w:val="66E6BC348FC0474F83F10CAAD6F1C5A3"/>
                  </w:placeholder>
                  <w15:color w:val="C0C0C0"/>
                  <w15:repeatingSectionItem/>
                </w:sdtPr>
                <w:sdtEndPr/>
                <w:sdtContent>
                  <w:p w:rsidR="00A5579D" w:rsidRDefault="00A5579D" w:rsidP="00A5579D">
                    <w:pPr>
                      <w:pStyle w:val="Heading2"/>
                    </w:pPr>
                    <w:r>
                      <w:t>Wondervent</w:t>
                    </w:r>
                  </w:p>
                </w:sdtContent>
              </w:sdt>
              <w:p w:rsidR="00A5579D" w:rsidRDefault="00A5579D" w:rsidP="00A5579D">
                <w:pPr>
                  <w:pStyle w:val="Heading2"/>
                  <w:numPr>
                    <w:ilvl w:val="0"/>
                    <w:numId w:val="11"/>
                  </w:numPr>
                  <w:rPr>
                    <w:rFonts w:asciiTheme="minorHAnsi" w:eastAsiaTheme="minorEastAsia" w:hAnsiTheme="minorHAnsi" w:cstheme="minorBidi"/>
                    <w:b w:val="0"/>
                    <w:bCs w:val="0"/>
                    <w:caps w:val="0"/>
                    <w:color w:val="595959" w:themeColor="text1" w:themeTint="A6"/>
                    <w14:ligatures w14:val="none"/>
                  </w:rPr>
                </w:pPr>
                <w:r>
                  <w:rPr>
                    <w:rFonts w:asciiTheme="minorHAnsi" w:eastAsiaTheme="minorEastAsia" w:hAnsiTheme="minorHAnsi" w:cstheme="minorBidi"/>
                    <w:b w:val="0"/>
                    <w:bCs w:val="0"/>
                    <w:caps w:val="0"/>
                    <w:color w:val="595959" w:themeColor="text1" w:themeTint="A6"/>
                    <w14:ligatures w14:val="none"/>
                  </w:rPr>
                  <w:t>Allow consumer crowdfunding for events and adventures to remove the risk of financial obligation from potential organizers</w:t>
                </w:r>
              </w:p>
              <w:p w:rsidR="00A5579D" w:rsidRPr="00F55683" w:rsidRDefault="00A5579D" w:rsidP="00A5579D">
                <w:pPr>
                  <w:pStyle w:val="ListParagraph"/>
                  <w:numPr>
                    <w:ilvl w:val="0"/>
                    <w:numId w:val="11"/>
                  </w:numPr>
                </w:pPr>
                <w:r>
                  <w:t>Built in node.js, utilizes Stripe for payment solutions</w:t>
                </w:r>
              </w:p>
              <w:sdt>
                <w:sdtPr>
                  <w:rPr>
                    <w:rFonts w:asciiTheme="minorHAnsi" w:eastAsiaTheme="minorEastAsia" w:hAnsiTheme="minorHAnsi" w:cstheme="minorBidi"/>
                    <w:b w:val="0"/>
                    <w:bCs w:val="0"/>
                    <w:caps w:val="0"/>
                    <w:color w:val="595959" w:themeColor="text1" w:themeTint="A6"/>
                    <w14:ligatures w14:val="none"/>
                  </w:rPr>
                  <w:id w:val="-1125387035"/>
                  <w:placeholder>
                    <w:docPart w:val="2F7526B6EC1D47DABEE5ECE6DCBA0AE9"/>
                  </w:placeholder>
                  <w15:color w:val="C0C0C0"/>
                  <w15:repeatingSectionItem/>
                </w:sdtPr>
                <w:sdtEndPr/>
                <w:sdtContent>
                  <w:p w:rsidR="00A5579D" w:rsidRDefault="00A5579D" w:rsidP="00A5579D">
                    <w:pPr>
                      <w:pStyle w:val="Heading2"/>
                    </w:pPr>
                    <w:r>
                      <w:t>DateSonic</w:t>
                    </w:r>
                  </w:p>
                  <w:p w:rsidR="00A5579D" w:rsidRDefault="00A5579D" w:rsidP="00A5579D">
                    <w:pPr>
                      <w:pStyle w:val="ListParagraph"/>
                      <w:numPr>
                        <w:ilvl w:val="0"/>
                        <w:numId w:val="12"/>
                      </w:numPr>
                    </w:pPr>
                    <w:r>
                      <w:t>Provide real time speed dating events culminating in protected number-hiding phone calls between potential matches</w:t>
                    </w:r>
                  </w:p>
                  <w:p w:rsidR="00A5579D" w:rsidRDefault="00A5579D" w:rsidP="00A5579D">
                    <w:pPr>
                      <w:pStyle w:val="ListParagraph"/>
                      <w:numPr>
                        <w:ilvl w:val="0"/>
                        <w:numId w:val="12"/>
                      </w:numPr>
                    </w:pPr>
                    <w:r>
                      <w:t xml:space="preserve">Built in PHP and node.js, utilizing </w:t>
                    </w:r>
                    <w:proofErr w:type="spellStart"/>
                    <w:r>
                      <w:t>Twilio</w:t>
                    </w:r>
                    <w:proofErr w:type="spellEnd"/>
                    <w:r>
                      <w:t xml:space="preserve"> for the telephonic technologies</w:t>
                    </w:r>
                  </w:p>
                </w:sdtContent>
              </w:sdt>
            </w:sdtContent>
          </w:sdt>
        </w:tc>
      </w:tr>
    </w:tbl>
    <w:p w:rsidR="006B1823" w:rsidRDefault="006B1823"/>
    <w:sectPr w:rsidR="006B1823">
      <w:footerReference w:type="default" r:id="rId3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1B4" w:rsidRDefault="000F61B4">
      <w:pPr>
        <w:spacing w:before="0" w:after="0" w:line="240" w:lineRule="auto"/>
      </w:pPr>
      <w:r>
        <w:separator/>
      </w:r>
    </w:p>
  </w:endnote>
  <w:endnote w:type="continuationSeparator" w:id="0">
    <w:p w:rsidR="000F61B4" w:rsidRDefault="000F61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Footer table"/>
    </w:tblPr>
    <w:tblGrid>
      <w:gridCol w:w="5037"/>
      <w:gridCol w:w="5043"/>
    </w:tblGrid>
    <w:tr w:rsidR="006B1823">
      <w:tc>
        <w:tcPr>
          <w:tcW w:w="5148" w:type="dxa"/>
        </w:tcPr>
        <w:p w:rsidR="006B1823" w:rsidRDefault="0059345E">
          <w:pPr>
            <w:pStyle w:val="Footer"/>
          </w:pPr>
          <w:r>
            <w:t xml:space="preserve">Page | </w:t>
          </w:r>
          <w:r>
            <w:fldChar w:fldCharType="begin"/>
          </w:r>
          <w:r>
            <w:instrText xml:space="preserve"> PAGE   \* MERGEFORMAT </w:instrText>
          </w:r>
          <w:r>
            <w:fldChar w:fldCharType="separate"/>
          </w:r>
          <w:r w:rsidR="007F64AF">
            <w:rPr>
              <w:noProof/>
            </w:rPr>
            <w:t>6</w:t>
          </w:r>
          <w:r>
            <w:fldChar w:fldCharType="end"/>
          </w:r>
        </w:p>
      </w:tc>
      <w:sdt>
        <w:sdtPr>
          <w:alias w:val="Your Name"/>
          <w:tag w:val=""/>
          <w:id w:val="-1352728942"/>
          <w:placeholder>
            <w:docPart w:val="8D1418B198A74F8CA62EBD801D7B23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6B1823" w:rsidRDefault="004E6DAB">
              <w:pPr>
                <w:pStyle w:val="Footer"/>
                <w:jc w:val="right"/>
              </w:pPr>
              <w:r>
                <w:t>Keith Chester</w:t>
              </w:r>
            </w:p>
          </w:tc>
        </w:sdtContent>
      </w:sdt>
    </w:tr>
  </w:tbl>
  <w:p w:rsidR="006B1823" w:rsidRDefault="006B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1B4" w:rsidRDefault="000F61B4">
      <w:pPr>
        <w:spacing w:before="0" w:after="0" w:line="240" w:lineRule="auto"/>
      </w:pPr>
      <w:r>
        <w:separator/>
      </w:r>
    </w:p>
  </w:footnote>
  <w:footnote w:type="continuationSeparator" w:id="0">
    <w:p w:rsidR="000F61B4" w:rsidRDefault="000F61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058"/>
    <w:multiLevelType w:val="hybridMultilevel"/>
    <w:tmpl w:val="C5E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2F5D"/>
    <w:multiLevelType w:val="hybridMultilevel"/>
    <w:tmpl w:val="129C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156E4"/>
    <w:multiLevelType w:val="hybridMultilevel"/>
    <w:tmpl w:val="978E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962E6"/>
    <w:multiLevelType w:val="hybridMultilevel"/>
    <w:tmpl w:val="CE08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131E6"/>
    <w:multiLevelType w:val="hybridMultilevel"/>
    <w:tmpl w:val="F7A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02C07"/>
    <w:multiLevelType w:val="hybridMultilevel"/>
    <w:tmpl w:val="5B4A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0F0477"/>
    <w:multiLevelType w:val="hybridMultilevel"/>
    <w:tmpl w:val="F532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107A"/>
    <w:multiLevelType w:val="hybridMultilevel"/>
    <w:tmpl w:val="87A2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9A7"/>
    <w:multiLevelType w:val="hybridMultilevel"/>
    <w:tmpl w:val="AFDC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730B7"/>
    <w:multiLevelType w:val="hybridMultilevel"/>
    <w:tmpl w:val="2DC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422FF"/>
    <w:multiLevelType w:val="hybridMultilevel"/>
    <w:tmpl w:val="89B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057C2"/>
    <w:multiLevelType w:val="hybridMultilevel"/>
    <w:tmpl w:val="F21E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F1AC4"/>
    <w:multiLevelType w:val="hybridMultilevel"/>
    <w:tmpl w:val="F036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906AE"/>
    <w:multiLevelType w:val="hybridMultilevel"/>
    <w:tmpl w:val="059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B3C6F"/>
    <w:multiLevelType w:val="hybridMultilevel"/>
    <w:tmpl w:val="4DE6D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0"/>
  </w:num>
  <w:num w:numId="5">
    <w:abstractNumId w:val="4"/>
  </w:num>
  <w:num w:numId="6">
    <w:abstractNumId w:val="10"/>
  </w:num>
  <w:num w:numId="7">
    <w:abstractNumId w:val="2"/>
  </w:num>
  <w:num w:numId="8">
    <w:abstractNumId w:val="8"/>
  </w:num>
  <w:num w:numId="9">
    <w:abstractNumId w:val="14"/>
  </w:num>
  <w:num w:numId="10">
    <w:abstractNumId w:val="11"/>
  </w:num>
  <w:num w:numId="11">
    <w:abstractNumId w:val="5"/>
  </w:num>
  <w:num w:numId="12">
    <w:abstractNumId w:val="12"/>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DAB"/>
    <w:rsid w:val="00035228"/>
    <w:rsid w:val="000A7DB9"/>
    <w:rsid w:val="000F61B4"/>
    <w:rsid w:val="00154266"/>
    <w:rsid w:val="0017019B"/>
    <w:rsid w:val="001D6431"/>
    <w:rsid w:val="001F2A06"/>
    <w:rsid w:val="00272654"/>
    <w:rsid w:val="002B4263"/>
    <w:rsid w:val="00316EAF"/>
    <w:rsid w:val="003C4AE2"/>
    <w:rsid w:val="00412525"/>
    <w:rsid w:val="004427F1"/>
    <w:rsid w:val="004D790B"/>
    <w:rsid w:val="004E6DAB"/>
    <w:rsid w:val="004F5EEB"/>
    <w:rsid w:val="0054051D"/>
    <w:rsid w:val="0059319E"/>
    <w:rsid w:val="0059345E"/>
    <w:rsid w:val="005A7EC4"/>
    <w:rsid w:val="005E4569"/>
    <w:rsid w:val="005F2EDC"/>
    <w:rsid w:val="00677225"/>
    <w:rsid w:val="0068786F"/>
    <w:rsid w:val="006B1823"/>
    <w:rsid w:val="006C7A35"/>
    <w:rsid w:val="006E3963"/>
    <w:rsid w:val="00783409"/>
    <w:rsid w:val="007A1694"/>
    <w:rsid w:val="007E30CD"/>
    <w:rsid w:val="007F64AF"/>
    <w:rsid w:val="00822E64"/>
    <w:rsid w:val="008B1BDB"/>
    <w:rsid w:val="00922293"/>
    <w:rsid w:val="00973B55"/>
    <w:rsid w:val="009C1903"/>
    <w:rsid w:val="009E6E2B"/>
    <w:rsid w:val="00A04671"/>
    <w:rsid w:val="00A5579D"/>
    <w:rsid w:val="00A755F0"/>
    <w:rsid w:val="00A7732F"/>
    <w:rsid w:val="00A94AA7"/>
    <w:rsid w:val="00B00922"/>
    <w:rsid w:val="00B31F18"/>
    <w:rsid w:val="00B56F17"/>
    <w:rsid w:val="00B718FA"/>
    <w:rsid w:val="00B76945"/>
    <w:rsid w:val="00B8064F"/>
    <w:rsid w:val="00B835E4"/>
    <w:rsid w:val="00C33DB8"/>
    <w:rsid w:val="00C54580"/>
    <w:rsid w:val="00D5033E"/>
    <w:rsid w:val="00D7345D"/>
    <w:rsid w:val="00E8702B"/>
    <w:rsid w:val="00E87B42"/>
    <w:rsid w:val="00F5225F"/>
    <w:rsid w:val="00F5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8DB74"/>
  <w15:chartTrackingRefBased/>
  <w15:docId w15:val="{F6B31D95-40FC-487B-A734-36A8924A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92278F"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92278F"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92278F"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81346"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81346"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92278F"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2278F"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81346"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81346"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92278F"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92278F" w:themeColor="accent1"/>
        <w:sz w:val="22"/>
      </w:rPr>
    </w:tblStylePr>
    <w:tblStylePr w:type="firstCol">
      <w:rPr>
        <w:b/>
      </w:rPr>
    </w:tblStylePr>
  </w:style>
  <w:style w:type="character" w:styleId="Emphasis">
    <w:name w:val="Emphasis"/>
    <w:basedOn w:val="DefaultParagraphFont"/>
    <w:unhideWhenUsed/>
    <w:qFormat/>
    <w:rPr>
      <w:color w:val="92278F"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92278F" w:themeColor="accent1"/>
        <w:left w:val="single" w:sz="4" w:space="6" w:color="92278F" w:themeColor="accent1"/>
        <w:bottom w:val="single" w:sz="4" w:space="4" w:color="92278F" w:themeColor="accent1"/>
        <w:right w:val="single" w:sz="4" w:space="6" w:color="92278F" w:themeColor="accent1"/>
      </w:pBdr>
      <w:shd w:val="clear" w:color="auto" w:fill="92278F"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semiHidden/>
    <w:qFormat/>
    <w:rsid w:val="004E6DAB"/>
    <w:pPr>
      <w:ind w:left="720"/>
      <w:contextualSpacing/>
    </w:pPr>
  </w:style>
  <w:style w:type="character" w:styleId="Hyperlink">
    <w:name w:val="Hyperlink"/>
    <w:basedOn w:val="DefaultParagraphFont"/>
    <w:uiPriority w:val="99"/>
    <w:unhideWhenUsed/>
    <w:rsid w:val="00922293"/>
    <w:rPr>
      <w:i/>
      <w:color w:val="000000" w:themeColor="text1"/>
      <w:u w:val="none"/>
    </w:rPr>
  </w:style>
  <w:style w:type="paragraph" w:styleId="BalloonText">
    <w:name w:val="Balloon Text"/>
    <w:basedOn w:val="Normal"/>
    <w:link w:val="BalloonTextChar"/>
    <w:uiPriority w:val="99"/>
    <w:semiHidden/>
    <w:unhideWhenUsed/>
    <w:rsid w:val="00822E6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E64"/>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it.ly/2Hvb2fa" TargetMode="External"/><Relationship Id="rId18" Type="http://schemas.openxmlformats.org/officeDocument/2006/relationships/hyperlink" Target="https://bit.ly/2FmuCo2" TargetMode="External"/><Relationship Id="rId26" Type="http://schemas.openxmlformats.org/officeDocument/2006/relationships/hyperlink" Target="https://bit.ly/2HB4esr" TargetMode="External"/><Relationship Id="rId3" Type="http://schemas.openxmlformats.org/officeDocument/2006/relationships/numbering" Target="numbering.xml"/><Relationship Id="rId21" Type="http://schemas.openxmlformats.org/officeDocument/2006/relationships/hyperlink" Target="https://bit.ly/2KmUbsY" TargetMode="External"/><Relationship Id="rId7" Type="http://schemas.openxmlformats.org/officeDocument/2006/relationships/footnotes" Target="footnotes.xml"/><Relationship Id="rId12" Type="http://schemas.openxmlformats.org/officeDocument/2006/relationships/hyperlink" Target="https://bit.ly/2JDf9Ta" TargetMode="External"/><Relationship Id="rId17" Type="http://schemas.openxmlformats.org/officeDocument/2006/relationships/hyperlink" Target="https://bit.ly/2Kk8j6m" TargetMode="External"/><Relationship Id="rId25" Type="http://schemas.openxmlformats.org/officeDocument/2006/relationships/hyperlink" Target="https://bit.ly/2FqX60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it.ly/2I59dTc" TargetMode="External"/><Relationship Id="rId20" Type="http://schemas.openxmlformats.org/officeDocument/2006/relationships/hyperlink" Target="https://bit.ly/2HC2tzu" TargetMode="External"/><Relationship Id="rId29" Type="http://schemas.openxmlformats.org/officeDocument/2006/relationships/hyperlink" Target="https://bit.ly/2HzO4U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ly/2HVvK7B" TargetMode="External"/><Relationship Id="rId24" Type="http://schemas.openxmlformats.org/officeDocument/2006/relationships/hyperlink" Target="https://bit.ly/2HzG05S"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20https:/bit.ly/2FmDeem" TargetMode="External"/><Relationship Id="rId23" Type="http://schemas.openxmlformats.org/officeDocument/2006/relationships/hyperlink" Target="https://bit.ly/2JDrOoW" TargetMode="External"/><Relationship Id="rId28" Type="http://schemas.openxmlformats.org/officeDocument/2006/relationships/hyperlink" Target="https://bit.ly/2r8uDaZ" TargetMode="External"/><Relationship Id="rId10" Type="http://schemas.openxmlformats.org/officeDocument/2006/relationships/hyperlink" Target="https://bit.ly/2HW71QB" TargetMode="External"/><Relationship Id="rId19" Type="http://schemas.openxmlformats.org/officeDocument/2006/relationships/hyperlink" Target="https://bit.ly/2JyHJow"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it.ly/2jg3fDB" TargetMode="External"/><Relationship Id="rId14" Type="http://schemas.openxmlformats.org/officeDocument/2006/relationships/hyperlink" Target="https://bit.ly/2r4zvx6" TargetMode="External"/><Relationship Id="rId22" Type="http://schemas.openxmlformats.org/officeDocument/2006/relationships/hyperlink" Target="https://bit.ly/2HAcBsl" TargetMode="External"/><Relationship Id="rId27" Type="http://schemas.openxmlformats.org/officeDocument/2006/relationships/hyperlink" Target="https://bit.ly/2vWxGrF"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hester\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6956067B1415A8BA747CF19EB3299"/>
        <w:category>
          <w:name w:val="General"/>
          <w:gallery w:val="placeholder"/>
        </w:category>
        <w:types>
          <w:type w:val="bbPlcHdr"/>
        </w:types>
        <w:behaviors>
          <w:behavior w:val="content"/>
        </w:behaviors>
        <w:guid w:val="{F8B7B611-DF69-4D41-8CE4-AD0037C31085}"/>
      </w:docPartPr>
      <w:docPartBody>
        <w:p w:rsidR="00B008D6" w:rsidRDefault="009B39C0">
          <w:pPr>
            <w:pStyle w:val="1EA6956067B1415A8BA747CF19EB3299"/>
          </w:pPr>
          <w:r>
            <w:rPr>
              <w:rStyle w:val="PlaceholderText"/>
            </w:rPr>
            <w:t>[Author]</w:t>
          </w:r>
        </w:p>
      </w:docPartBody>
    </w:docPart>
    <w:docPart>
      <w:docPartPr>
        <w:name w:val="8D1418B198A74F8CA62EBD801D7B237B"/>
        <w:category>
          <w:name w:val="General"/>
          <w:gallery w:val="placeholder"/>
        </w:category>
        <w:types>
          <w:type w:val="bbPlcHdr"/>
        </w:types>
        <w:behaviors>
          <w:behavior w:val="content"/>
        </w:behaviors>
        <w:guid w:val="{B29DC5CB-54C0-4D5D-A34F-623A5DFC0545}"/>
      </w:docPartPr>
      <w:docPartBody>
        <w:p w:rsidR="00B008D6" w:rsidRDefault="009B39C0">
          <w:pPr>
            <w:pStyle w:val="8D1418B198A74F8CA62EBD801D7B237B"/>
          </w:pPr>
          <w:r>
            <w:t>You might want to include your GPA here and a brief summary of relevant coursework, awards, and honors.</w:t>
          </w:r>
        </w:p>
      </w:docPartBody>
    </w:docPart>
    <w:docPart>
      <w:docPartPr>
        <w:name w:val="07261B0B996043AB9CBF0173EE8C0007"/>
        <w:category>
          <w:name w:val="General"/>
          <w:gallery w:val="placeholder"/>
        </w:category>
        <w:types>
          <w:type w:val="bbPlcHdr"/>
        </w:types>
        <w:behaviors>
          <w:behavior w:val="content"/>
        </w:behaviors>
        <w:guid w:val="{A8535270-7068-4751-8618-AB001FCDE51C}"/>
      </w:docPartPr>
      <w:docPartBody>
        <w:p w:rsidR="0032665F" w:rsidRDefault="00B008D6" w:rsidP="00B008D6">
          <w:pPr>
            <w:pStyle w:val="07261B0B996043AB9CBF0173EE8C0007"/>
          </w:pPr>
          <w:r>
            <w:rPr>
              <w:rStyle w:val="PlaceholderText"/>
            </w:rPr>
            <w:t>Enter any content that you want to repeat, including other content controls. You can also insert this control around table rows in order to repeat parts of a table.</w:t>
          </w:r>
        </w:p>
      </w:docPartBody>
    </w:docPart>
    <w:docPart>
      <w:docPartPr>
        <w:name w:val="64A01379D5CD4BDA868182BDB4CEBDDE"/>
        <w:category>
          <w:name w:val="General"/>
          <w:gallery w:val="placeholder"/>
        </w:category>
        <w:types>
          <w:type w:val="bbPlcHdr"/>
        </w:types>
        <w:behaviors>
          <w:behavior w:val="content"/>
        </w:behaviors>
        <w:guid w:val="{6F42669F-7A2B-422A-A423-7EF4D2C95968}"/>
      </w:docPartPr>
      <w:docPartBody>
        <w:p w:rsidR="0032665F" w:rsidRDefault="00B008D6" w:rsidP="00B008D6">
          <w:pPr>
            <w:pStyle w:val="64A01379D5CD4BDA868182BDB4CEBDDE"/>
          </w:pPr>
          <w:r>
            <w:rPr>
              <w:rStyle w:val="PlaceholderText"/>
            </w:rPr>
            <w:t>Enter any content that you want to repeat, including other content controls. You can also insert this control around table rows in order to repeat parts of a table.</w:t>
          </w:r>
        </w:p>
      </w:docPartBody>
    </w:docPart>
    <w:docPart>
      <w:docPartPr>
        <w:name w:val="DA135129ACE4442C870161883406CA4D"/>
        <w:category>
          <w:name w:val="General"/>
          <w:gallery w:val="placeholder"/>
        </w:category>
        <w:types>
          <w:type w:val="bbPlcHdr"/>
        </w:types>
        <w:behaviors>
          <w:behavior w:val="content"/>
        </w:behaviors>
        <w:guid w:val="{CC3DDECB-7A0A-4D65-9FDB-78EBC26CA95B}"/>
      </w:docPartPr>
      <w:docPartBody>
        <w:p w:rsidR="0032665F" w:rsidRDefault="00B008D6" w:rsidP="00B008D6">
          <w:pPr>
            <w:pStyle w:val="DA135129ACE4442C870161883406CA4D"/>
          </w:pPr>
          <w:r>
            <w:rPr>
              <w:rStyle w:val="PlaceholderText"/>
            </w:rPr>
            <w:t>Enter any content that you want to repeat, including other content controls. You can also insert this control around table rows in order to repeat parts of a table.</w:t>
          </w:r>
        </w:p>
      </w:docPartBody>
    </w:docPart>
    <w:docPart>
      <w:docPartPr>
        <w:name w:val="ACFA633DEAF045579623909BD2671CCA"/>
        <w:category>
          <w:name w:val="General"/>
          <w:gallery w:val="placeholder"/>
        </w:category>
        <w:types>
          <w:type w:val="bbPlcHdr"/>
        </w:types>
        <w:behaviors>
          <w:behavior w:val="content"/>
        </w:behaviors>
        <w:guid w:val="{861CFB80-89D1-4BA6-8A74-DD9A4B2F32F2}"/>
      </w:docPartPr>
      <w:docPartBody>
        <w:p w:rsidR="0032665F" w:rsidRDefault="00B008D6" w:rsidP="00B008D6">
          <w:pPr>
            <w:pStyle w:val="ACFA633DEAF045579623909BD2671CCA"/>
          </w:pPr>
          <w:r>
            <w:rPr>
              <w:rStyle w:val="PlaceholderText"/>
            </w:rPr>
            <w:t>Enter any content that you want to repeat, including other content controls. You can also insert this control around table rows in order to repeat parts of a table.</w:t>
          </w:r>
        </w:p>
      </w:docPartBody>
    </w:docPart>
    <w:docPart>
      <w:docPartPr>
        <w:name w:val="E4D49D8B7536419082B13789814092C7"/>
        <w:category>
          <w:name w:val="General"/>
          <w:gallery w:val="placeholder"/>
        </w:category>
        <w:types>
          <w:type w:val="bbPlcHdr"/>
        </w:types>
        <w:behaviors>
          <w:behavior w:val="content"/>
        </w:behaviors>
        <w:guid w:val="{3E1E9B44-01BC-4020-BF13-5C9B21E9A918}"/>
      </w:docPartPr>
      <w:docPartBody>
        <w:p w:rsidR="0032665F" w:rsidRDefault="00B008D6" w:rsidP="00B008D6">
          <w:pPr>
            <w:pStyle w:val="E4D49D8B7536419082B13789814092C7"/>
          </w:pPr>
          <w:r>
            <w:rPr>
              <w:rStyle w:val="PlaceholderText"/>
            </w:rPr>
            <w:t>[field or area of accomplishment</w:t>
          </w:r>
        </w:p>
      </w:docPartBody>
    </w:docPart>
    <w:docPart>
      <w:docPartPr>
        <w:name w:val="A02EE8932BE7418B88D2E7DE9643CD73"/>
        <w:category>
          <w:name w:val="General"/>
          <w:gallery w:val="placeholder"/>
        </w:category>
        <w:types>
          <w:type w:val="bbPlcHdr"/>
        </w:types>
        <w:behaviors>
          <w:behavior w:val="content"/>
        </w:behaviors>
        <w:guid w:val="{D28E65F9-34A1-4BBA-B846-E1B6274310E0}"/>
      </w:docPartPr>
      <w:docPartBody>
        <w:p w:rsidR="0032665F" w:rsidRDefault="00B008D6" w:rsidP="00B008D6">
          <w:pPr>
            <w:pStyle w:val="A02EE8932BE7418B88D2E7DE9643CD73"/>
          </w:pPr>
          <w:r>
            <w:rPr>
              <w:rStyle w:val="PlaceholderText"/>
            </w:rPr>
            <w:t>[field or area of accomplishment</w:t>
          </w:r>
        </w:p>
      </w:docPartBody>
    </w:docPart>
    <w:docPart>
      <w:docPartPr>
        <w:name w:val="070D9C5855374F16921DF5E85E689F2B"/>
        <w:category>
          <w:name w:val="General"/>
          <w:gallery w:val="placeholder"/>
        </w:category>
        <w:types>
          <w:type w:val="bbPlcHdr"/>
        </w:types>
        <w:behaviors>
          <w:behavior w:val="content"/>
        </w:behaviors>
        <w:guid w:val="{CC30E8E0-B856-4E0C-B516-2AC7DFBEBBC9}"/>
      </w:docPartPr>
      <w:docPartBody>
        <w:p w:rsidR="0032665F" w:rsidRDefault="00B008D6" w:rsidP="00B008D6">
          <w:pPr>
            <w:pStyle w:val="070D9C5855374F16921DF5E85E689F2B"/>
          </w:pPr>
          <w:r>
            <w:rPr>
              <w:rStyle w:val="PlaceholderText"/>
            </w:rPr>
            <w:t>[field or area of accomplishment</w:t>
          </w:r>
        </w:p>
      </w:docPartBody>
    </w:docPart>
    <w:docPart>
      <w:docPartPr>
        <w:name w:val="4A659B7352B24424B94D270C0D3CA560"/>
        <w:category>
          <w:name w:val="General"/>
          <w:gallery w:val="placeholder"/>
        </w:category>
        <w:types>
          <w:type w:val="bbPlcHdr"/>
        </w:types>
        <w:behaviors>
          <w:behavior w:val="content"/>
        </w:behaviors>
        <w:guid w:val="{0874F389-243A-4710-9690-7209020D40C3}"/>
      </w:docPartPr>
      <w:docPartBody>
        <w:p w:rsidR="0032665F" w:rsidRDefault="00B008D6" w:rsidP="00B008D6">
          <w:pPr>
            <w:pStyle w:val="4A659B7352B24424B94D270C0D3CA560"/>
          </w:pPr>
          <w:r>
            <w:rPr>
              <w:rStyle w:val="PlaceholderText"/>
            </w:rPr>
            <w:t>[field or area of accomplishment</w:t>
          </w:r>
        </w:p>
      </w:docPartBody>
    </w:docPart>
    <w:docPart>
      <w:docPartPr>
        <w:name w:val="B5A69EFA104C48519429AD6CBED07167"/>
        <w:category>
          <w:name w:val="General"/>
          <w:gallery w:val="placeholder"/>
        </w:category>
        <w:types>
          <w:type w:val="bbPlcHdr"/>
        </w:types>
        <w:behaviors>
          <w:behavior w:val="content"/>
        </w:behaviors>
        <w:guid w:val="{037EA6CF-1102-4CE4-8867-813490E5C7F6}"/>
      </w:docPartPr>
      <w:docPartBody>
        <w:p w:rsidR="0032665F" w:rsidRDefault="00B008D6" w:rsidP="00B008D6">
          <w:pPr>
            <w:pStyle w:val="B5A69EFA104C48519429AD6CBED07167"/>
          </w:pPr>
          <w:r>
            <w:rPr>
              <w:rStyle w:val="PlaceholderText"/>
            </w:rPr>
            <w:t>[field or area of accomplishment</w:t>
          </w:r>
        </w:p>
      </w:docPartBody>
    </w:docPart>
    <w:docPart>
      <w:docPartPr>
        <w:name w:val="5E59126426E2452A874862929FB59AD8"/>
        <w:category>
          <w:name w:val="General"/>
          <w:gallery w:val="placeholder"/>
        </w:category>
        <w:types>
          <w:type w:val="bbPlcHdr"/>
        </w:types>
        <w:behaviors>
          <w:behavior w:val="content"/>
        </w:behaviors>
        <w:guid w:val="{7BF5195B-8A46-458D-B675-6196735F90BC}"/>
      </w:docPartPr>
      <w:docPartBody>
        <w:p w:rsidR="0032665F" w:rsidRDefault="00B008D6" w:rsidP="00B008D6">
          <w:pPr>
            <w:pStyle w:val="5E59126426E2452A874862929FB59AD8"/>
          </w:pPr>
          <w:r>
            <w:rPr>
              <w:rStyle w:val="PlaceholderText"/>
            </w:rPr>
            <w:t>[field or area of accomplishment</w:t>
          </w:r>
        </w:p>
      </w:docPartBody>
    </w:docPart>
    <w:docPart>
      <w:docPartPr>
        <w:name w:val="D7E10B61886D41839763B19146345818"/>
        <w:category>
          <w:name w:val="General"/>
          <w:gallery w:val="placeholder"/>
        </w:category>
        <w:types>
          <w:type w:val="bbPlcHdr"/>
        </w:types>
        <w:behaviors>
          <w:behavior w:val="content"/>
        </w:behaviors>
        <w:guid w:val="{062084EC-89F1-418E-B86E-A4D0841438EE}"/>
      </w:docPartPr>
      <w:docPartBody>
        <w:p w:rsidR="0032665F" w:rsidRDefault="00B008D6" w:rsidP="00B008D6">
          <w:pPr>
            <w:pStyle w:val="D7E10B61886D41839763B19146345818"/>
          </w:pPr>
          <w:r>
            <w:t>[Professional or technical skills]</w:t>
          </w:r>
        </w:p>
      </w:docPartBody>
    </w:docPart>
    <w:docPart>
      <w:docPartPr>
        <w:name w:val="93FDE94EBD7E48548F448BEE9B53600A"/>
        <w:category>
          <w:name w:val="General"/>
          <w:gallery w:val="placeholder"/>
        </w:category>
        <w:types>
          <w:type w:val="bbPlcHdr"/>
        </w:types>
        <w:behaviors>
          <w:behavior w:val="content"/>
        </w:behaviors>
        <w:guid w:val="{CC1C5AF1-8CEF-43FA-A5BF-D8EB984CC35C}"/>
      </w:docPartPr>
      <w:docPartBody>
        <w:p w:rsidR="0032665F" w:rsidRDefault="00B008D6" w:rsidP="00B008D6">
          <w:pPr>
            <w:pStyle w:val="93FDE94EBD7E48548F448BEE9B53600A"/>
          </w:pPr>
          <w:r>
            <w:t>[Professional or technical skills]</w:t>
          </w:r>
        </w:p>
      </w:docPartBody>
    </w:docPart>
    <w:docPart>
      <w:docPartPr>
        <w:name w:val="AEBA55E3E8CE49238BD0DF94D92C5F22"/>
        <w:category>
          <w:name w:val="General"/>
          <w:gallery w:val="placeholder"/>
        </w:category>
        <w:types>
          <w:type w:val="bbPlcHdr"/>
        </w:types>
        <w:behaviors>
          <w:behavior w:val="content"/>
        </w:behaviors>
        <w:guid w:val="{A5CE18E2-68F2-4039-9FB4-27EEF5FD53A3}"/>
      </w:docPartPr>
      <w:docPartBody>
        <w:p w:rsidR="0032665F" w:rsidRDefault="00B008D6" w:rsidP="00B008D6">
          <w:pPr>
            <w:pStyle w:val="AEBA55E3E8CE49238BD0DF94D92C5F22"/>
          </w:pPr>
          <w:r>
            <w:t>[Professional or technical skills]</w:t>
          </w:r>
        </w:p>
      </w:docPartBody>
    </w:docPart>
    <w:docPart>
      <w:docPartPr>
        <w:name w:val="CC8D136C27BB43478F4F4B2BAF605F1B"/>
        <w:category>
          <w:name w:val="General"/>
          <w:gallery w:val="placeholder"/>
        </w:category>
        <w:types>
          <w:type w:val="bbPlcHdr"/>
        </w:types>
        <w:behaviors>
          <w:behavior w:val="content"/>
        </w:behaviors>
        <w:guid w:val="{34275399-D16F-46F4-9558-62370FFE085D}"/>
      </w:docPartPr>
      <w:docPartBody>
        <w:p w:rsidR="0032665F" w:rsidRDefault="00B008D6" w:rsidP="00B008D6">
          <w:pPr>
            <w:pStyle w:val="CC8D136C27BB43478F4F4B2BAF605F1B"/>
          </w:pPr>
          <w:r>
            <w:t>[Professional or technical skills]</w:t>
          </w:r>
        </w:p>
      </w:docPartBody>
    </w:docPart>
    <w:docPart>
      <w:docPartPr>
        <w:name w:val="EFB05BEBC29F4E689D2AEED105BDCC87"/>
        <w:category>
          <w:name w:val="General"/>
          <w:gallery w:val="placeholder"/>
        </w:category>
        <w:types>
          <w:type w:val="bbPlcHdr"/>
        </w:types>
        <w:behaviors>
          <w:behavior w:val="content"/>
        </w:behaviors>
        <w:guid w:val="{3B304C61-12BC-4EBC-A205-8ADD933BF102}"/>
      </w:docPartPr>
      <w:docPartBody>
        <w:p w:rsidR="0032665F" w:rsidRDefault="00B008D6" w:rsidP="00B008D6">
          <w:pPr>
            <w:pStyle w:val="EFB05BEBC29F4E689D2AEED105BDCC87"/>
          </w:pPr>
          <w:r>
            <w:rPr>
              <w:rStyle w:val="PlaceholderText"/>
            </w:rPr>
            <w:t>Enter any content that you want to repeat, including other content controls. You can also insert this control around table rows in order to repeat parts of a table.</w:t>
          </w:r>
        </w:p>
      </w:docPartBody>
    </w:docPart>
    <w:docPart>
      <w:docPartPr>
        <w:name w:val="BFD5DE5C99594909A4CAC4DEA42ACB26"/>
        <w:category>
          <w:name w:val="General"/>
          <w:gallery w:val="placeholder"/>
        </w:category>
        <w:types>
          <w:type w:val="bbPlcHdr"/>
        </w:types>
        <w:behaviors>
          <w:behavior w:val="content"/>
        </w:behaviors>
        <w:guid w:val="{59488C35-072B-4D6C-B5FD-CCEB79895848}"/>
      </w:docPartPr>
      <w:docPartBody>
        <w:p w:rsidR="0032665F" w:rsidRDefault="00B008D6" w:rsidP="00B008D6">
          <w:pPr>
            <w:pStyle w:val="BFD5DE5C99594909A4CAC4DEA42ACB26"/>
          </w:pPr>
          <w:r>
            <w:rPr>
              <w:rStyle w:val="PlaceholderText"/>
            </w:rPr>
            <w:t>Enter any content that you want to repeat, including other content controls. You can also insert this control around table rows in order to repeat parts of a table.</w:t>
          </w:r>
        </w:p>
      </w:docPartBody>
    </w:docPart>
    <w:docPart>
      <w:docPartPr>
        <w:name w:val="393EEF6B373F433A9225E071D9CCB8A3"/>
        <w:category>
          <w:name w:val="General"/>
          <w:gallery w:val="placeholder"/>
        </w:category>
        <w:types>
          <w:type w:val="bbPlcHdr"/>
        </w:types>
        <w:behaviors>
          <w:behavior w:val="content"/>
        </w:behaviors>
        <w:guid w:val="{CFB44912-CFC9-412B-A7D0-2DBB601AD43F}"/>
      </w:docPartPr>
      <w:docPartBody>
        <w:p w:rsidR="0032665F" w:rsidRDefault="00B008D6" w:rsidP="00B008D6">
          <w:pPr>
            <w:pStyle w:val="393EEF6B373F433A9225E071D9CCB8A3"/>
          </w:pPr>
          <w:r>
            <w:rPr>
              <w:rStyle w:val="PlaceholderText"/>
            </w:rPr>
            <w:t>Enter any content that you want to repeat, including other content controls. You can also insert this control around table rows in order to repeat parts of a table.</w:t>
          </w:r>
        </w:p>
      </w:docPartBody>
    </w:docPart>
    <w:docPart>
      <w:docPartPr>
        <w:name w:val="66E6BC348FC0474F83F10CAAD6F1C5A3"/>
        <w:category>
          <w:name w:val="General"/>
          <w:gallery w:val="placeholder"/>
        </w:category>
        <w:types>
          <w:type w:val="bbPlcHdr"/>
        </w:types>
        <w:behaviors>
          <w:behavior w:val="content"/>
        </w:behaviors>
        <w:guid w:val="{7B604C99-104C-4A82-BB63-7BA23835EDB6}"/>
      </w:docPartPr>
      <w:docPartBody>
        <w:p w:rsidR="0032665F" w:rsidRDefault="00B008D6" w:rsidP="00B008D6">
          <w:pPr>
            <w:pStyle w:val="66E6BC348FC0474F83F10CAAD6F1C5A3"/>
          </w:pPr>
          <w:r>
            <w:rPr>
              <w:rStyle w:val="PlaceholderText"/>
            </w:rPr>
            <w:t>Enter any content that you want to repeat, including other content controls. You can also insert this control around table rows in order to repeat parts of a table.</w:t>
          </w:r>
        </w:p>
      </w:docPartBody>
    </w:docPart>
    <w:docPart>
      <w:docPartPr>
        <w:name w:val="2F7526B6EC1D47DABEE5ECE6DCBA0AE9"/>
        <w:category>
          <w:name w:val="General"/>
          <w:gallery w:val="placeholder"/>
        </w:category>
        <w:types>
          <w:type w:val="bbPlcHdr"/>
        </w:types>
        <w:behaviors>
          <w:behavior w:val="content"/>
        </w:behaviors>
        <w:guid w:val="{B483DB2C-0AB2-42C6-B58B-1A6C46BCDB3C}"/>
      </w:docPartPr>
      <w:docPartBody>
        <w:p w:rsidR="0032665F" w:rsidRDefault="00B008D6" w:rsidP="00B008D6">
          <w:pPr>
            <w:pStyle w:val="2F7526B6EC1D47DABEE5ECE6DCBA0AE9"/>
          </w:pPr>
          <w:r>
            <w:rPr>
              <w:rStyle w:val="PlaceholderText"/>
            </w:rPr>
            <w:t>Enter any content that you want to repeat, including other content controls. You can also insert this control around table rows in order to repeat parts of a table.</w:t>
          </w:r>
        </w:p>
      </w:docPartBody>
    </w:docPart>
    <w:docPart>
      <w:docPartPr>
        <w:name w:val="97776DA0DDFC491F94B6BFAB1453A6A7"/>
        <w:category>
          <w:name w:val="General"/>
          <w:gallery w:val="placeholder"/>
        </w:category>
        <w:types>
          <w:type w:val="bbPlcHdr"/>
        </w:types>
        <w:behaviors>
          <w:behavior w:val="content"/>
        </w:behaviors>
        <w:guid w:val="{3C56B464-F72D-4A79-89D0-F8E1E49E5727}"/>
      </w:docPartPr>
      <w:docPartBody>
        <w:p w:rsidR="0032665F" w:rsidRDefault="00B008D6" w:rsidP="00B008D6">
          <w:pPr>
            <w:pStyle w:val="97776DA0DDFC491F94B6BFAB1453A6A7"/>
          </w:pPr>
          <w:r>
            <w:rPr>
              <w:rStyle w:val="PlaceholderText"/>
            </w:rPr>
            <w:t>Enter any content that you want to repeat, including other content controls. You can also insert this control around table rows in order to repeat parts of a table.</w:t>
          </w:r>
        </w:p>
      </w:docPartBody>
    </w:docPart>
    <w:docPart>
      <w:docPartPr>
        <w:name w:val="E1AE47DCBD43468D92133DF645A75C41"/>
        <w:category>
          <w:name w:val="General"/>
          <w:gallery w:val="placeholder"/>
        </w:category>
        <w:types>
          <w:type w:val="bbPlcHdr"/>
        </w:types>
        <w:behaviors>
          <w:behavior w:val="content"/>
        </w:behaviors>
        <w:guid w:val="{253ADDB0-6D46-422B-9C66-E05D9AF2AD93}"/>
      </w:docPartPr>
      <w:docPartBody>
        <w:p w:rsidR="00F36244" w:rsidRDefault="0032665F" w:rsidP="0032665F">
          <w:pPr>
            <w:pStyle w:val="E1AE47DCBD43468D92133DF645A75C41"/>
          </w:pPr>
          <w:r>
            <w:rPr>
              <w:rStyle w:val="PlaceholderText"/>
            </w:rPr>
            <w:t>Enter any content that you want to repeat, including other content controls. You can also insert this control around table rows in order to repeat parts of a table.</w:t>
          </w:r>
        </w:p>
      </w:docPartBody>
    </w:docPart>
    <w:docPart>
      <w:docPartPr>
        <w:name w:val="A835BE0A8BC64197821DA3626EB1D7F3"/>
        <w:category>
          <w:name w:val="General"/>
          <w:gallery w:val="placeholder"/>
        </w:category>
        <w:types>
          <w:type w:val="bbPlcHdr"/>
        </w:types>
        <w:behaviors>
          <w:behavior w:val="content"/>
        </w:behaviors>
        <w:guid w:val="{4029ACD1-DD07-40C0-B1A9-88592FD9D4FC}"/>
      </w:docPartPr>
      <w:docPartBody>
        <w:p w:rsidR="00000000" w:rsidRDefault="00F36244" w:rsidP="00F36244">
          <w:pPr>
            <w:pStyle w:val="A835BE0A8BC64197821DA3626EB1D7F3"/>
          </w:pPr>
          <w:r>
            <w:rPr>
              <w:rStyle w:val="PlaceholderText"/>
            </w:rPr>
            <w:t>[field or area of accomplishment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D8"/>
    <w:rsid w:val="003128F0"/>
    <w:rsid w:val="0032665F"/>
    <w:rsid w:val="008147DF"/>
    <w:rsid w:val="009B39C0"/>
    <w:rsid w:val="00B008D6"/>
    <w:rsid w:val="00B42ED8"/>
    <w:rsid w:val="00CD1C34"/>
    <w:rsid w:val="00F3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05B33F2806414B9E218B65EE123FDE">
    <w:name w:val="CA05B33F2806414B9E218B65EE123FDE"/>
  </w:style>
  <w:style w:type="paragraph" w:customStyle="1" w:styleId="B95503411C254B13AB144B40882FD7ED">
    <w:name w:val="B95503411C254B13AB144B40882FD7ED"/>
  </w:style>
  <w:style w:type="paragraph" w:customStyle="1" w:styleId="8B31BB936C0C464C81E94B3C1581A8D5">
    <w:name w:val="8B31BB936C0C464C81E94B3C1581A8D5"/>
  </w:style>
  <w:style w:type="paragraph" w:customStyle="1" w:styleId="98430C8ACD654226BEF394FD9A7908BA">
    <w:name w:val="98430C8ACD654226BEF394FD9A7908BA"/>
  </w:style>
  <w:style w:type="character" w:styleId="Emphasis">
    <w:name w:val="Emphasis"/>
    <w:basedOn w:val="DefaultParagraphFont"/>
    <w:unhideWhenUsed/>
    <w:qFormat/>
    <w:rPr>
      <w:color w:val="5B9BD5" w:themeColor="accent1"/>
    </w:rPr>
  </w:style>
  <w:style w:type="paragraph" w:customStyle="1" w:styleId="0B433C842DDE4CBE81204B4AB9B624F1">
    <w:name w:val="0B433C842DDE4CBE81204B4AB9B624F1"/>
  </w:style>
  <w:style w:type="character" w:styleId="PlaceholderText">
    <w:name w:val="Placeholder Text"/>
    <w:basedOn w:val="DefaultParagraphFont"/>
    <w:uiPriority w:val="99"/>
    <w:semiHidden/>
    <w:rsid w:val="00F36244"/>
    <w:rPr>
      <w:color w:val="808080"/>
    </w:rPr>
  </w:style>
  <w:style w:type="paragraph" w:customStyle="1" w:styleId="1EA6956067B1415A8BA747CF19EB3299">
    <w:name w:val="1EA6956067B1415A8BA747CF19EB3299"/>
  </w:style>
  <w:style w:type="paragraph" w:customStyle="1" w:styleId="452E8A65534C4F0BB5ACF29658D81719">
    <w:name w:val="452E8A65534C4F0BB5ACF29658D81719"/>
  </w:style>
  <w:style w:type="paragraph" w:customStyle="1" w:styleId="6D5864B061574A5C8615EA1635C249CE">
    <w:name w:val="6D5864B061574A5C8615EA1635C249CE"/>
  </w:style>
  <w:style w:type="paragraph" w:customStyle="1" w:styleId="85F8D53FCEC34812A0E30B42FBCA37D2">
    <w:name w:val="85F8D53FCEC34812A0E30B42FBCA37D2"/>
  </w:style>
  <w:style w:type="paragraph" w:customStyle="1" w:styleId="86BBD7EC9982473D8E583CCB9D91427B">
    <w:name w:val="86BBD7EC9982473D8E583CCB9D91427B"/>
  </w:style>
  <w:style w:type="paragraph" w:customStyle="1" w:styleId="A2E7BE212FAE4FDA854B14FCBD3E40BC">
    <w:name w:val="A2E7BE212FAE4FDA854B14FCBD3E40BC"/>
  </w:style>
  <w:style w:type="paragraph" w:customStyle="1" w:styleId="FC4CA9A3A51849E3A7C896849223182D">
    <w:name w:val="FC4CA9A3A51849E3A7C896849223182D"/>
  </w:style>
  <w:style w:type="paragraph" w:customStyle="1" w:styleId="5D36C5BA505349688ADBB6F15358FEB4">
    <w:name w:val="5D36C5BA505349688ADBB6F15358FEB4"/>
  </w:style>
  <w:style w:type="paragraph" w:customStyle="1" w:styleId="22379A4043944CB9B015C6DF02DD0387">
    <w:name w:val="22379A4043944CB9B015C6DF02DD0387"/>
  </w:style>
  <w:style w:type="paragraph" w:customStyle="1" w:styleId="21E5D16D473A4E8487E63CEAAB20B2E4">
    <w:name w:val="21E5D16D473A4E8487E63CEAAB20B2E4"/>
  </w:style>
  <w:style w:type="paragraph" w:customStyle="1" w:styleId="8D1418B198A74F8CA62EBD801D7B237B">
    <w:name w:val="8D1418B198A74F8CA62EBD801D7B237B"/>
  </w:style>
  <w:style w:type="paragraph" w:customStyle="1" w:styleId="71260DDEE5954063BC9400C79FD83156">
    <w:name w:val="71260DDEE5954063BC9400C79FD83156"/>
  </w:style>
  <w:style w:type="paragraph" w:customStyle="1" w:styleId="7EE9860E7E254D508A42530CD6EAA34C">
    <w:name w:val="7EE9860E7E254D508A42530CD6EAA34C"/>
  </w:style>
  <w:style w:type="paragraph" w:customStyle="1" w:styleId="C865914289964797A92D29D2F75A10D0">
    <w:name w:val="C865914289964797A92D29D2F75A10D0"/>
  </w:style>
  <w:style w:type="paragraph" w:customStyle="1" w:styleId="FA9F53FD951F438FB3876E6290059430">
    <w:name w:val="FA9F53FD951F438FB3876E6290059430"/>
    <w:rsid w:val="00B42ED8"/>
  </w:style>
  <w:style w:type="paragraph" w:customStyle="1" w:styleId="AB2A2A1EFA4F4B5CA18ED5EC4ACD1D53">
    <w:name w:val="AB2A2A1EFA4F4B5CA18ED5EC4ACD1D53"/>
    <w:rsid w:val="00B42ED8"/>
  </w:style>
  <w:style w:type="paragraph" w:customStyle="1" w:styleId="9FF2D2E0E6EB4352A1B4C083A6AB7EA8">
    <w:name w:val="9FF2D2E0E6EB4352A1B4C083A6AB7EA8"/>
    <w:rsid w:val="00B42ED8"/>
  </w:style>
  <w:style w:type="paragraph" w:customStyle="1" w:styleId="6AAC71A9599646FD9DEC19855ACA004F">
    <w:name w:val="6AAC71A9599646FD9DEC19855ACA004F"/>
    <w:rsid w:val="00B42ED8"/>
  </w:style>
  <w:style w:type="paragraph" w:customStyle="1" w:styleId="BA44AB8F12CE49A9B200179F7723B567">
    <w:name w:val="BA44AB8F12CE49A9B200179F7723B567"/>
    <w:rsid w:val="00B42ED8"/>
  </w:style>
  <w:style w:type="paragraph" w:customStyle="1" w:styleId="3E06FB8AF3104B659B388FA7BE2A208A">
    <w:name w:val="3E06FB8AF3104B659B388FA7BE2A208A"/>
    <w:rsid w:val="00B42ED8"/>
  </w:style>
  <w:style w:type="paragraph" w:customStyle="1" w:styleId="6FB4FDDB157D47789B14024128FAEFE3">
    <w:name w:val="6FB4FDDB157D47789B14024128FAEFE3"/>
    <w:rsid w:val="00B42ED8"/>
  </w:style>
  <w:style w:type="paragraph" w:customStyle="1" w:styleId="FC30757165234F40AACB1CDF716CD28F">
    <w:name w:val="FC30757165234F40AACB1CDF716CD28F"/>
    <w:rsid w:val="00B42ED8"/>
  </w:style>
  <w:style w:type="paragraph" w:customStyle="1" w:styleId="347F0C7E94D44E9E99D6D8C3B60E7337">
    <w:name w:val="347F0C7E94D44E9E99D6D8C3B60E7337"/>
    <w:rsid w:val="00B42ED8"/>
  </w:style>
  <w:style w:type="paragraph" w:customStyle="1" w:styleId="58C7242C85934A56B74054BCBA04DCF5">
    <w:name w:val="58C7242C85934A56B74054BCBA04DCF5"/>
    <w:rsid w:val="00B42ED8"/>
  </w:style>
  <w:style w:type="paragraph" w:customStyle="1" w:styleId="E6EB62615A90417181CD42A7C57D579A">
    <w:name w:val="E6EB62615A90417181CD42A7C57D579A"/>
    <w:rsid w:val="00B42ED8"/>
  </w:style>
  <w:style w:type="paragraph" w:customStyle="1" w:styleId="40B43DFB335E4ED091EB4A351CBDEFF2">
    <w:name w:val="40B43DFB335E4ED091EB4A351CBDEFF2"/>
    <w:rsid w:val="00B42ED8"/>
  </w:style>
  <w:style w:type="paragraph" w:customStyle="1" w:styleId="99E52A6990EF4026AB12175BFBF4E542">
    <w:name w:val="99E52A6990EF4026AB12175BFBF4E542"/>
    <w:rsid w:val="00B42ED8"/>
  </w:style>
  <w:style w:type="paragraph" w:customStyle="1" w:styleId="9694AC5C5FEE4977806F14359E5B9D9A">
    <w:name w:val="9694AC5C5FEE4977806F14359E5B9D9A"/>
    <w:rsid w:val="00B42ED8"/>
  </w:style>
  <w:style w:type="paragraph" w:customStyle="1" w:styleId="21913535D69A42EEB9879C4D43F54777">
    <w:name w:val="21913535D69A42EEB9879C4D43F54777"/>
    <w:rsid w:val="00B42ED8"/>
  </w:style>
  <w:style w:type="paragraph" w:customStyle="1" w:styleId="89FE17FE003844B0A56C45CCC96C45DD">
    <w:name w:val="89FE17FE003844B0A56C45CCC96C45DD"/>
    <w:rsid w:val="00B42ED8"/>
  </w:style>
  <w:style w:type="paragraph" w:customStyle="1" w:styleId="946EC3968FA547498BFC029405F041FE">
    <w:name w:val="946EC3968FA547498BFC029405F041FE"/>
    <w:rsid w:val="00B42ED8"/>
  </w:style>
  <w:style w:type="paragraph" w:customStyle="1" w:styleId="ED0BE514383B4CE38698A98F836FE4B9">
    <w:name w:val="ED0BE514383B4CE38698A98F836FE4B9"/>
    <w:rsid w:val="00B42ED8"/>
  </w:style>
  <w:style w:type="paragraph" w:customStyle="1" w:styleId="AD9E070DAA954F3CAACB35DEFB592BFE">
    <w:name w:val="AD9E070DAA954F3CAACB35DEFB592BFE"/>
    <w:rsid w:val="00B42ED8"/>
  </w:style>
  <w:style w:type="paragraph" w:customStyle="1" w:styleId="C21310AD541A4E81AC384C971ABC0A64">
    <w:name w:val="C21310AD541A4E81AC384C971ABC0A64"/>
    <w:rsid w:val="00B42ED8"/>
  </w:style>
  <w:style w:type="paragraph" w:customStyle="1" w:styleId="ECFECDF7F4FD4441B64A64C0852D407D">
    <w:name w:val="ECFECDF7F4FD4441B64A64C0852D407D"/>
    <w:rsid w:val="00B42ED8"/>
  </w:style>
  <w:style w:type="paragraph" w:customStyle="1" w:styleId="F16030DD88D5419393A1D71687A1EAB1">
    <w:name w:val="F16030DD88D5419393A1D71687A1EAB1"/>
    <w:rsid w:val="00B42ED8"/>
  </w:style>
  <w:style w:type="paragraph" w:customStyle="1" w:styleId="35BDD802020D4F3483B8732C85D310FE">
    <w:name w:val="35BDD802020D4F3483B8732C85D310FE"/>
    <w:rsid w:val="00B42ED8"/>
  </w:style>
  <w:style w:type="paragraph" w:customStyle="1" w:styleId="7B5934A86888420AB3C1C5678AC25B7F">
    <w:name w:val="7B5934A86888420AB3C1C5678AC25B7F"/>
    <w:rsid w:val="00B42ED8"/>
  </w:style>
  <w:style w:type="paragraph" w:customStyle="1" w:styleId="A79CDFE81D2F4A5B9931D6A6DC93CCE8">
    <w:name w:val="A79CDFE81D2F4A5B9931D6A6DC93CCE8"/>
    <w:rsid w:val="00B42ED8"/>
  </w:style>
  <w:style w:type="paragraph" w:customStyle="1" w:styleId="8597645FC5BE4A60A514A4549E4F355B">
    <w:name w:val="8597645FC5BE4A60A514A4549E4F355B"/>
    <w:rsid w:val="00B42ED8"/>
  </w:style>
  <w:style w:type="paragraph" w:customStyle="1" w:styleId="AA5FB21A7594418DABD422DF2F2DB000">
    <w:name w:val="AA5FB21A7594418DABD422DF2F2DB000"/>
    <w:rsid w:val="00B42ED8"/>
  </w:style>
  <w:style w:type="paragraph" w:customStyle="1" w:styleId="5C367E5960F947128CD2F00C87D3EC6F">
    <w:name w:val="5C367E5960F947128CD2F00C87D3EC6F"/>
    <w:rsid w:val="00B42ED8"/>
  </w:style>
  <w:style w:type="paragraph" w:customStyle="1" w:styleId="729C4E390C954537B81E029CA9073FA8">
    <w:name w:val="729C4E390C954537B81E029CA9073FA8"/>
    <w:rsid w:val="00B42ED8"/>
  </w:style>
  <w:style w:type="paragraph" w:customStyle="1" w:styleId="FC41AF7453944A66AD1AC120BB55B1D4">
    <w:name w:val="FC41AF7453944A66AD1AC120BB55B1D4"/>
    <w:rsid w:val="00B42ED8"/>
  </w:style>
  <w:style w:type="paragraph" w:customStyle="1" w:styleId="B5D00210CCB44BF387DDCD655BF656AE">
    <w:name w:val="B5D00210CCB44BF387DDCD655BF656AE"/>
    <w:rsid w:val="00B42ED8"/>
  </w:style>
  <w:style w:type="paragraph" w:customStyle="1" w:styleId="3AB5D33B9A2B4A7CA4F78B182EDCC328">
    <w:name w:val="3AB5D33B9A2B4A7CA4F78B182EDCC328"/>
    <w:rsid w:val="00B42ED8"/>
  </w:style>
  <w:style w:type="paragraph" w:customStyle="1" w:styleId="F6003AE82BFF4A03AC2A4EA3C89023E2">
    <w:name w:val="F6003AE82BFF4A03AC2A4EA3C89023E2"/>
    <w:rsid w:val="00B42ED8"/>
  </w:style>
  <w:style w:type="paragraph" w:customStyle="1" w:styleId="14383CECD9EF4DD4B2C762A8D4636540">
    <w:name w:val="14383CECD9EF4DD4B2C762A8D4636540"/>
    <w:rsid w:val="00B42ED8"/>
  </w:style>
  <w:style w:type="paragraph" w:customStyle="1" w:styleId="E4581B5883D94D6BA926108C1BE53296">
    <w:name w:val="E4581B5883D94D6BA926108C1BE53296"/>
    <w:rsid w:val="00B42ED8"/>
  </w:style>
  <w:style w:type="paragraph" w:customStyle="1" w:styleId="6A4721AD53FF4EE39FB42C222E08CAA0">
    <w:name w:val="6A4721AD53FF4EE39FB42C222E08CAA0"/>
    <w:rsid w:val="00B42ED8"/>
  </w:style>
  <w:style w:type="paragraph" w:customStyle="1" w:styleId="EBADB165ECBF46D08280ECDEC1D71149">
    <w:name w:val="EBADB165ECBF46D08280ECDEC1D71149"/>
    <w:rsid w:val="00B42ED8"/>
  </w:style>
  <w:style w:type="paragraph" w:customStyle="1" w:styleId="2C3DB22C4B74453E9C16EDFEF0C099E6">
    <w:name w:val="2C3DB22C4B74453E9C16EDFEF0C099E6"/>
    <w:rsid w:val="00B42ED8"/>
  </w:style>
  <w:style w:type="paragraph" w:customStyle="1" w:styleId="695267F3096C4F5F9AAC90F772F35B0C">
    <w:name w:val="695267F3096C4F5F9AAC90F772F35B0C"/>
    <w:rsid w:val="00B42ED8"/>
  </w:style>
  <w:style w:type="paragraph" w:customStyle="1" w:styleId="7A30A55BDE0B4A41B66183ED946C7E57">
    <w:name w:val="7A30A55BDE0B4A41B66183ED946C7E57"/>
    <w:rsid w:val="00B42ED8"/>
  </w:style>
  <w:style w:type="paragraph" w:customStyle="1" w:styleId="E5110606C9634E6F9E3B97500DCE6A8C">
    <w:name w:val="E5110606C9634E6F9E3B97500DCE6A8C"/>
    <w:rsid w:val="00B42ED8"/>
  </w:style>
  <w:style w:type="paragraph" w:customStyle="1" w:styleId="E5A2F8611F494A4C9EB13AB23E0A8499">
    <w:name w:val="E5A2F8611F494A4C9EB13AB23E0A8499"/>
    <w:rsid w:val="00B42ED8"/>
  </w:style>
  <w:style w:type="paragraph" w:customStyle="1" w:styleId="EC55E93074FE4F7887B01BE1A99163B4">
    <w:name w:val="EC55E93074FE4F7887B01BE1A99163B4"/>
    <w:rsid w:val="00B42ED8"/>
  </w:style>
  <w:style w:type="paragraph" w:customStyle="1" w:styleId="E3D910BDC46A48E580A56AE392400118">
    <w:name w:val="E3D910BDC46A48E580A56AE392400118"/>
    <w:rsid w:val="00B42ED8"/>
  </w:style>
  <w:style w:type="paragraph" w:customStyle="1" w:styleId="915F4E5E917E4EAB822040549733D3B8">
    <w:name w:val="915F4E5E917E4EAB822040549733D3B8"/>
    <w:rsid w:val="00B42ED8"/>
  </w:style>
  <w:style w:type="paragraph" w:customStyle="1" w:styleId="40205056300D447B8D46F02F7FE80B7E">
    <w:name w:val="40205056300D447B8D46F02F7FE80B7E"/>
    <w:rsid w:val="00B42ED8"/>
  </w:style>
  <w:style w:type="paragraph" w:customStyle="1" w:styleId="7147B53631494392980A5DE93FC153C4">
    <w:name w:val="7147B53631494392980A5DE93FC153C4"/>
    <w:rsid w:val="00B42ED8"/>
  </w:style>
  <w:style w:type="paragraph" w:customStyle="1" w:styleId="A469150D00BF4E0CADA372986190E423">
    <w:name w:val="A469150D00BF4E0CADA372986190E423"/>
    <w:rsid w:val="00B42ED8"/>
  </w:style>
  <w:style w:type="paragraph" w:customStyle="1" w:styleId="588BD7CD4E9849C0B9E292C198B38A19">
    <w:name w:val="588BD7CD4E9849C0B9E292C198B38A19"/>
    <w:rsid w:val="00B42ED8"/>
  </w:style>
  <w:style w:type="paragraph" w:customStyle="1" w:styleId="633A8C3C68C741D8BF9E31746A8B0E1F">
    <w:name w:val="633A8C3C68C741D8BF9E31746A8B0E1F"/>
    <w:rsid w:val="00B42ED8"/>
  </w:style>
  <w:style w:type="paragraph" w:customStyle="1" w:styleId="D0A74AC209A14D72AB5F908509BCD250">
    <w:name w:val="D0A74AC209A14D72AB5F908509BCD250"/>
    <w:rsid w:val="00B42ED8"/>
  </w:style>
  <w:style w:type="paragraph" w:customStyle="1" w:styleId="AB9DEBAD0B63468BBF26A8D2C108AD86">
    <w:name w:val="AB9DEBAD0B63468BBF26A8D2C108AD86"/>
    <w:rsid w:val="00B008D6"/>
  </w:style>
  <w:style w:type="paragraph" w:customStyle="1" w:styleId="0CD16F9622994C5DB449989A10C65B1E">
    <w:name w:val="0CD16F9622994C5DB449989A10C65B1E"/>
    <w:rsid w:val="00B008D6"/>
  </w:style>
  <w:style w:type="paragraph" w:customStyle="1" w:styleId="F1FCDEAFD4BD483DAE4E57C48C5B8789">
    <w:name w:val="F1FCDEAFD4BD483DAE4E57C48C5B8789"/>
    <w:rsid w:val="00B008D6"/>
  </w:style>
  <w:style w:type="paragraph" w:customStyle="1" w:styleId="44B0AA12D194485D94B21C59671AF2F7">
    <w:name w:val="44B0AA12D194485D94B21C59671AF2F7"/>
    <w:rsid w:val="00B008D6"/>
  </w:style>
  <w:style w:type="paragraph" w:customStyle="1" w:styleId="69B349D3FF904623934F218353746DF3">
    <w:name w:val="69B349D3FF904623934F218353746DF3"/>
    <w:rsid w:val="00B008D6"/>
  </w:style>
  <w:style w:type="paragraph" w:customStyle="1" w:styleId="F016C2FDA5B1428F8241CFAA216D332B">
    <w:name w:val="F016C2FDA5B1428F8241CFAA216D332B"/>
    <w:rsid w:val="00B008D6"/>
  </w:style>
  <w:style w:type="paragraph" w:customStyle="1" w:styleId="FEC4DA22EA6F497A91287372A7771F81">
    <w:name w:val="FEC4DA22EA6F497A91287372A7771F81"/>
    <w:rsid w:val="00B008D6"/>
  </w:style>
  <w:style w:type="paragraph" w:customStyle="1" w:styleId="1E87543A19F841A38F0DCFCB3A3582B5">
    <w:name w:val="1E87543A19F841A38F0DCFCB3A3582B5"/>
    <w:rsid w:val="00B008D6"/>
  </w:style>
  <w:style w:type="paragraph" w:customStyle="1" w:styleId="9AF56FF12D734A42ACFA77EDF1F492A3">
    <w:name w:val="9AF56FF12D734A42ACFA77EDF1F492A3"/>
    <w:rsid w:val="00B008D6"/>
  </w:style>
  <w:style w:type="paragraph" w:customStyle="1" w:styleId="295C09A825984A10A8BA63FC97F9FEE0">
    <w:name w:val="295C09A825984A10A8BA63FC97F9FEE0"/>
    <w:rsid w:val="00B008D6"/>
  </w:style>
  <w:style w:type="paragraph" w:customStyle="1" w:styleId="8D6CE9AB2635455C890248C5CE5294CE">
    <w:name w:val="8D6CE9AB2635455C890248C5CE5294CE"/>
    <w:rsid w:val="00B008D6"/>
  </w:style>
  <w:style w:type="paragraph" w:customStyle="1" w:styleId="9E5647253255437A85A55EB3DFCBA786">
    <w:name w:val="9E5647253255437A85A55EB3DFCBA786"/>
    <w:rsid w:val="00B008D6"/>
  </w:style>
  <w:style w:type="paragraph" w:customStyle="1" w:styleId="DC6376486DD4409284AAD8409BA826CC">
    <w:name w:val="DC6376486DD4409284AAD8409BA826CC"/>
    <w:rsid w:val="00B008D6"/>
  </w:style>
  <w:style w:type="paragraph" w:customStyle="1" w:styleId="332FD59A32164F55A0883C0F594EF657">
    <w:name w:val="332FD59A32164F55A0883C0F594EF657"/>
    <w:rsid w:val="00B008D6"/>
  </w:style>
  <w:style w:type="paragraph" w:customStyle="1" w:styleId="3A9BE3295A6240C3A4A2F2AD0F2212EA">
    <w:name w:val="3A9BE3295A6240C3A4A2F2AD0F2212EA"/>
    <w:rsid w:val="00B008D6"/>
  </w:style>
  <w:style w:type="paragraph" w:customStyle="1" w:styleId="C16AC562B2DC48098079C4BF1C68B7A2">
    <w:name w:val="C16AC562B2DC48098079C4BF1C68B7A2"/>
    <w:rsid w:val="00B008D6"/>
  </w:style>
  <w:style w:type="paragraph" w:customStyle="1" w:styleId="B5C9D043A68540E4B0C474FADCC9F24B">
    <w:name w:val="B5C9D043A68540E4B0C474FADCC9F24B"/>
    <w:rsid w:val="00B008D6"/>
  </w:style>
  <w:style w:type="paragraph" w:customStyle="1" w:styleId="A60C7538FBBF4A12986B25BD50BAFAAF">
    <w:name w:val="A60C7538FBBF4A12986B25BD50BAFAAF"/>
    <w:rsid w:val="00B008D6"/>
  </w:style>
  <w:style w:type="paragraph" w:customStyle="1" w:styleId="C0FA0F31FF9A4AFFA03C0664B62F910B">
    <w:name w:val="C0FA0F31FF9A4AFFA03C0664B62F910B"/>
    <w:rsid w:val="00B008D6"/>
  </w:style>
  <w:style w:type="paragraph" w:customStyle="1" w:styleId="52F2D1540B86417CAD86A03AD8FF60E7">
    <w:name w:val="52F2D1540B86417CAD86A03AD8FF60E7"/>
    <w:rsid w:val="00B008D6"/>
  </w:style>
  <w:style w:type="paragraph" w:customStyle="1" w:styleId="4C0C607940B14EAABEE520B0F3B7A4CC">
    <w:name w:val="4C0C607940B14EAABEE520B0F3B7A4CC"/>
    <w:rsid w:val="00B008D6"/>
  </w:style>
  <w:style w:type="paragraph" w:customStyle="1" w:styleId="0AFB87ABF5814E799E3BA0A9386201C8">
    <w:name w:val="0AFB87ABF5814E799E3BA0A9386201C8"/>
    <w:rsid w:val="00B008D6"/>
  </w:style>
  <w:style w:type="paragraph" w:customStyle="1" w:styleId="623E5ABE200047E2A6ED7D528A16B0A4">
    <w:name w:val="623E5ABE200047E2A6ED7D528A16B0A4"/>
    <w:rsid w:val="00B008D6"/>
  </w:style>
  <w:style w:type="paragraph" w:customStyle="1" w:styleId="24B2D2F7CFFE41C58C38B38C49DDA9E9">
    <w:name w:val="24B2D2F7CFFE41C58C38B38C49DDA9E9"/>
    <w:rsid w:val="00B008D6"/>
  </w:style>
  <w:style w:type="paragraph" w:customStyle="1" w:styleId="5780CF0E8C404DE1A1C273CAFC02CDD2">
    <w:name w:val="5780CF0E8C404DE1A1C273CAFC02CDD2"/>
    <w:rsid w:val="00B008D6"/>
  </w:style>
  <w:style w:type="paragraph" w:customStyle="1" w:styleId="F59DC57F5F1A450EA2EAB2DBEAFF6285">
    <w:name w:val="F59DC57F5F1A450EA2EAB2DBEAFF6285"/>
    <w:rsid w:val="00B008D6"/>
  </w:style>
  <w:style w:type="paragraph" w:customStyle="1" w:styleId="BA031FC28C764D9683D73CE75D321DE3">
    <w:name w:val="BA031FC28C764D9683D73CE75D321DE3"/>
    <w:rsid w:val="00B008D6"/>
  </w:style>
  <w:style w:type="paragraph" w:customStyle="1" w:styleId="91435EB3D2A3481DBFC10842BCBE3DEE">
    <w:name w:val="91435EB3D2A3481DBFC10842BCBE3DEE"/>
    <w:rsid w:val="00B008D6"/>
  </w:style>
  <w:style w:type="paragraph" w:customStyle="1" w:styleId="7FC77EDE4C8D4D38A15C3A0C74218445">
    <w:name w:val="7FC77EDE4C8D4D38A15C3A0C74218445"/>
    <w:rsid w:val="00B008D6"/>
  </w:style>
  <w:style w:type="paragraph" w:customStyle="1" w:styleId="539469155AC545F9AAE12B035A88CEB1">
    <w:name w:val="539469155AC545F9AAE12B035A88CEB1"/>
    <w:rsid w:val="00B008D6"/>
  </w:style>
  <w:style w:type="paragraph" w:customStyle="1" w:styleId="8F11DA843ACF4638A876084DA550DD3E">
    <w:name w:val="8F11DA843ACF4638A876084DA550DD3E"/>
    <w:rsid w:val="00B008D6"/>
  </w:style>
  <w:style w:type="paragraph" w:customStyle="1" w:styleId="CA8C458D515D42F38F77785676E069B4">
    <w:name w:val="CA8C458D515D42F38F77785676E069B4"/>
    <w:rsid w:val="00B008D6"/>
  </w:style>
  <w:style w:type="paragraph" w:customStyle="1" w:styleId="9CE64398B1674679AA9A240C12BAE680">
    <w:name w:val="9CE64398B1674679AA9A240C12BAE680"/>
    <w:rsid w:val="00B008D6"/>
  </w:style>
  <w:style w:type="paragraph" w:customStyle="1" w:styleId="85470CB07FDA4DC0AAA91CC873521587">
    <w:name w:val="85470CB07FDA4DC0AAA91CC873521587"/>
    <w:rsid w:val="00B008D6"/>
  </w:style>
  <w:style w:type="paragraph" w:customStyle="1" w:styleId="557ECABD77C843D4ACDBC0F9BA8BFC0A">
    <w:name w:val="557ECABD77C843D4ACDBC0F9BA8BFC0A"/>
    <w:rsid w:val="00B008D6"/>
  </w:style>
  <w:style w:type="paragraph" w:customStyle="1" w:styleId="03C1C4D6371246F59C65B766C1C748F7">
    <w:name w:val="03C1C4D6371246F59C65B766C1C748F7"/>
    <w:rsid w:val="00B008D6"/>
  </w:style>
  <w:style w:type="paragraph" w:customStyle="1" w:styleId="45EFC426F1774E3485FC3A56D2D67165">
    <w:name w:val="45EFC426F1774E3485FC3A56D2D67165"/>
    <w:rsid w:val="00B008D6"/>
  </w:style>
  <w:style w:type="paragraph" w:customStyle="1" w:styleId="1C4F0020B5D84B66A42BF0E1B0B34201">
    <w:name w:val="1C4F0020B5D84B66A42BF0E1B0B34201"/>
    <w:rsid w:val="00B008D6"/>
  </w:style>
  <w:style w:type="paragraph" w:customStyle="1" w:styleId="C68CAAB418224F8AB7826D5CFAD52E1A">
    <w:name w:val="C68CAAB418224F8AB7826D5CFAD52E1A"/>
    <w:rsid w:val="00B008D6"/>
  </w:style>
  <w:style w:type="paragraph" w:customStyle="1" w:styleId="2550B91AAAC2422FA99201B8315554B0">
    <w:name w:val="2550B91AAAC2422FA99201B8315554B0"/>
    <w:rsid w:val="00B008D6"/>
  </w:style>
  <w:style w:type="paragraph" w:customStyle="1" w:styleId="07261B0B996043AB9CBF0173EE8C0007">
    <w:name w:val="07261B0B996043AB9CBF0173EE8C0007"/>
    <w:rsid w:val="00B008D6"/>
  </w:style>
  <w:style w:type="paragraph" w:customStyle="1" w:styleId="64A01379D5CD4BDA868182BDB4CEBDDE">
    <w:name w:val="64A01379D5CD4BDA868182BDB4CEBDDE"/>
    <w:rsid w:val="00B008D6"/>
  </w:style>
  <w:style w:type="paragraph" w:customStyle="1" w:styleId="DA135129ACE4442C870161883406CA4D">
    <w:name w:val="DA135129ACE4442C870161883406CA4D"/>
    <w:rsid w:val="00B008D6"/>
  </w:style>
  <w:style w:type="paragraph" w:customStyle="1" w:styleId="D24864A3BBCC43D18CC601AD79822391">
    <w:name w:val="D24864A3BBCC43D18CC601AD79822391"/>
    <w:rsid w:val="00B008D6"/>
  </w:style>
  <w:style w:type="paragraph" w:customStyle="1" w:styleId="A39DBC177EC449E1B69772E0EBBDA6EF">
    <w:name w:val="A39DBC177EC449E1B69772E0EBBDA6EF"/>
    <w:rsid w:val="00B008D6"/>
  </w:style>
  <w:style w:type="paragraph" w:customStyle="1" w:styleId="8A7F27BB9EF441A3B5637DCEB555F5E4">
    <w:name w:val="8A7F27BB9EF441A3B5637DCEB555F5E4"/>
    <w:rsid w:val="00B008D6"/>
  </w:style>
  <w:style w:type="paragraph" w:customStyle="1" w:styleId="E5CF2032EA9D4CFD8070972BF0618D03">
    <w:name w:val="E5CF2032EA9D4CFD8070972BF0618D03"/>
    <w:rsid w:val="00B008D6"/>
  </w:style>
  <w:style w:type="paragraph" w:customStyle="1" w:styleId="93428B307C0C448C90906E0595442307">
    <w:name w:val="93428B307C0C448C90906E0595442307"/>
    <w:rsid w:val="00B008D6"/>
  </w:style>
  <w:style w:type="paragraph" w:customStyle="1" w:styleId="C9156EEB1BE84F8AA3841AA3370D24E0">
    <w:name w:val="C9156EEB1BE84F8AA3841AA3370D24E0"/>
    <w:rsid w:val="00B008D6"/>
  </w:style>
  <w:style w:type="paragraph" w:customStyle="1" w:styleId="ECC1645CD682484592F42DC3ABA055A4">
    <w:name w:val="ECC1645CD682484592F42DC3ABA055A4"/>
    <w:rsid w:val="00B008D6"/>
  </w:style>
  <w:style w:type="paragraph" w:customStyle="1" w:styleId="EBBA7ED637A644EBACCBEC7F0C564DE7">
    <w:name w:val="EBBA7ED637A644EBACCBEC7F0C564DE7"/>
    <w:rsid w:val="00B008D6"/>
  </w:style>
  <w:style w:type="paragraph" w:customStyle="1" w:styleId="BBE6906233B14923921CC3C1B251D27F">
    <w:name w:val="BBE6906233B14923921CC3C1B251D27F"/>
    <w:rsid w:val="00B008D6"/>
  </w:style>
  <w:style w:type="paragraph" w:customStyle="1" w:styleId="3F3E49A8BCEE4BF58AE6C0A1EEC9C8F2">
    <w:name w:val="3F3E49A8BCEE4BF58AE6C0A1EEC9C8F2"/>
    <w:rsid w:val="00B008D6"/>
  </w:style>
  <w:style w:type="paragraph" w:customStyle="1" w:styleId="EF429D6E5DDD46D7AB73A7A4C30D5378">
    <w:name w:val="EF429D6E5DDD46D7AB73A7A4C30D5378"/>
    <w:rsid w:val="00B008D6"/>
  </w:style>
  <w:style w:type="paragraph" w:customStyle="1" w:styleId="4A4419AEE7A94A72A2A73A0DAA770D85">
    <w:name w:val="4A4419AEE7A94A72A2A73A0DAA770D85"/>
    <w:rsid w:val="00B008D6"/>
  </w:style>
  <w:style w:type="paragraph" w:customStyle="1" w:styleId="AE83062DD7FE4B848FCA643243947DC9">
    <w:name w:val="AE83062DD7FE4B848FCA643243947DC9"/>
    <w:rsid w:val="00B008D6"/>
  </w:style>
  <w:style w:type="paragraph" w:customStyle="1" w:styleId="3D6BE26C81A94CCD8A03D2625344E4E9">
    <w:name w:val="3D6BE26C81A94CCD8A03D2625344E4E9"/>
    <w:rsid w:val="00B008D6"/>
  </w:style>
  <w:style w:type="paragraph" w:customStyle="1" w:styleId="D3FF4B6E4C884B649492878C9B70CBB3">
    <w:name w:val="D3FF4B6E4C884B649492878C9B70CBB3"/>
    <w:rsid w:val="00B008D6"/>
  </w:style>
  <w:style w:type="paragraph" w:customStyle="1" w:styleId="618AAAE4278F4BD187E5279E83FD45FB">
    <w:name w:val="618AAAE4278F4BD187E5279E83FD45FB"/>
    <w:rsid w:val="00B008D6"/>
  </w:style>
  <w:style w:type="paragraph" w:customStyle="1" w:styleId="7F3F18AE25E54B9ABD6120BF69EDFAFE">
    <w:name w:val="7F3F18AE25E54B9ABD6120BF69EDFAFE"/>
    <w:rsid w:val="00B008D6"/>
  </w:style>
  <w:style w:type="paragraph" w:customStyle="1" w:styleId="ACFA633DEAF045579623909BD2671CCA">
    <w:name w:val="ACFA633DEAF045579623909BD2671CCA"/>
    <w:rsid w:val="00B008D6"/>
  </w:style>
  <w:style w:type="paragraph" w:customStyle="1" w:styleId="B49DA6764D054D3087E1DA5C1140F073">
    <w:name w:val="B49DA6764D054D3087E1DA5C1140F073"/>
    <w:rsid w:val="00B008D6"/>
  </w:style>
  <w:style w:type="paragraph" w:customStyle="1" w:styleId="4C56BE3B55644352894DCFB0D1C89394">
    <w:name w:val="4C56BE3B55644352894DCFB0D1C89394"/>
    <w:rsid w:val="00B008D6"/>
  </w:style>
  <w:style w:type="paragraph" w:customStyle="1" w:styleId="CA9EF9C128A549278E5AF4425DC2EBAE">
    <w:name w:val="CA9EF9C128A549278E5AF4425DC2EBAE"/>
    <w:rsid w:val="00B008D6"/>
  </w:style>
  <w:style w:type="paragraph" w:customStyle="1" w:styleId="E398125F3E6D458E93729BEDEDB0A0B0">
    <w:name w:val="E398125F3E6D458E93729BEDEDB0A0B0"/>
    <w:rsid w:val="00B008D6"/>
  </w:style>
  <w:style w:type="paragraph" w:customStyle="1" w:styleId="F0C1A87A0666434BB374BB4BE6000303">
    <w:name w:val="F0C1A87A0666434BB374BB4BE6000303"/>
    <w:rsid w:val="00B008D6"/>
  </w:style>
  <w:style w:type="paragraph" w:customStyle="1" w:styleId="2556F36786364DC8ABF952BC6DA3C29F">
    <w:name w:val="2556F36786364DC8ABF952BC6DA3C29F"/>
    <w:rsid w:val="00B008D6"/>
  </w:style>
  <w:style w:type="paragraph" w:customStyle="1" w:styleId="BAFA195DC2F5450AA0E06F0D4127BF11">
    <w:name w:val="BAFA195DC2F5450AA0E06F0D4127BF11"/>
    <w:rsid w:val="00B008D6"/>
  </w:style>
  <w:style w:type="paragraph" w:customStyle="1" w:styleId="6C24ECB63D634604991976DA429BFB46">
    <w:name w:val="6C24ECB63D634604991976DA429BFB46"/>
    <w:rsid w:val="00B008D6"/>
  </w:style>
  <w:style w:type="paragraph" w:customStyle="1" w:styleId="F921885E41A6403B94F596F0D537FACA">
    <w:name w:val="F921885E41A6403B94F596F0D537FACA"/>
    <w:rsid w:val="00B008D6"/>
  </w:style>
  <w:style w:type="paragraph" w:customStyle="1" w:styleId="3BC2BB87F3EC46EFA4BE741B3A20C3C2">
    <w:name w:val="3BC2BB87F3EC46EFA4BE741B3A20C3C2"/>
    <w:rsid w:val="00B008D6"/>
  </w:style>
  <w:style w:type="paragraph" w:customStyle="1" w:styleId="A2AEB1DE9FF542C794B5C6B1E9B79E77">
    <w:name w:val="A2AEB1DE9FF542C794B5C6B1E9B79E77"/>
    <w:rsid w:val="00B008D6"/>
  </w:style>
  <w:style w:type="paragraph" w:customStyle="1" w:styleId="38A6F27C9357493BBA6EBD5424F6E007">
    <w:name w:val="38A6F27C9357493BBA6EBD5424F6E007"/>
    <w:rsid w:val="00B008D6"/>
  </w:style>
  <w:style w:type="paragraph" w:customStyle="1" w:styleId="E5A7AC19633149F08E65B9CB697DB354">
    <w:name w:val="E5A7AC19633149F08E65B9CB697DB354"/>
    <w:rsid w:val="00B008D6"/>
  </w:style>
  <w:style w:type="paragraph" w:customStyle="1" w:styleId="0E1E509CB107439EB51252078F9C7003">
    <w:name w:val="0E1E509CB107439EB51252078F9C7003"/>
    <w:rsid w:val="00B008D6"/>
  </w:style>
  <w:style w:type="paragraph" w:customStyle="1" w:styleId="B1EE03E793DE4E4E93FDEE68E3BC8006">
    <w:name w:val="B1EE03E793DE4E4E93FDEE68E3BC8006"/>
    <w:rsid w:val="00B008D6"/>
  </w:style>
  <w:style w:type="paragraph" w:customStyle="1" w:styleId="3ADBDCA1BA3B4A2DA9FDF9DB1A2D6F5B">
    <w:name w:val="3ADBDCA1BA3B4A2DA9FDF9DB1A2D6F5B"/>
    <w:rsid w:val="00B008D6"/>
  </w:style>
  <w:style w:type="paragraph" w:customStyle="1" w:styleId="5BB8DD5D4F23457D80C29C2D22C12822">
    <w:name w:val="5BB8DD5D4F23457D80C29C2D22C12822"/>
    <w:rsid w:val="00B008D6"/>
  </w:style>
  <w:style w:type="paragraph" w:customStyle="1" w:styleId="E4D49D8B7536419082B13789814092C7">
    <w:name w:val="E4D49D8B7536419082B13789814092C7"/>
    <w:rsid w:val="00B008D6"/>
  </w:style>
  <w:style w:type="paragraph" w:customStyle="1" w:styleId="A02EE8932BE7418B88D2E7DE9643CD73">
    <w:name w:val="A02EE8932BE7418B88D2E7DE9643CD73"/>
    <w:rsid w:val="00B008D6"/>
  </w:style>
  <w:style w:type="paragraph" w:customStyle="1" w:styleId="070D9C5855374F16921DF5E85E689F2B">
    <w:name w:val="070D9C5855374F16921DF5E85E689F2B"/>
    <w:rsid w:val="00B008D6"/>
  </w:style>
  <w:style w:type="paragraph" w:customStyle="1" w:styleId="4A659B7352B24424B94D270C0D3CA560">
    <w:name w:val="4A659B7352B24424B94D270C0D3CA560"/>
    <w:rsid w:val="00B008D6"/>
  </w:style>
  <w:style w:type="paragraph" w:customStyle="1" w:styleId="B5A69EFA104C48519429AD6CBED07167">
    <w:name w:val="B5A69EFA104C48519429AD6CBED07167"/>
    <w:rsid w:val="00B008D6"/>
  </w:style>
  <w:style w:type="paragraph" w:customStyle="1" w:styleId="5E59126426E2452A874862929FB59AD8">
    <w:name w:val="5E59126426E2452A874862929FB59AD8"/>
    <w:rsid w:val="00B008D6"/>
  </w:style>
  <w:style w:type="paragraph" w:customStyle="1" w:styleId="D7E10B61886D41839763B19146345818">
    <w:name w:val="D7E10B61886D41839763B19146345818"/>
    <w:rsid w:val="00B008D6"/>
  </w:style>
  <w:style w:type="paragraph" w:customStyle="1" w:styleId="93FDE94EBD7E48548F448BEE9B53600A">
    <w:name w:val="93FDE94EBD7E48548F448BEE9B53600A"/>
    <w:rsid w:val="00B008D6"/>
  </w:style>
  <w:style w:type="paragraph" w:customStyle="1" w:styleId="AEBA55E3E8CE49238BD0DF94D92C5F22">
    <w:name w:val="AEBA55E3E8CE49238BD0DF94D92C5F22"/>
    <w:rsid w:val="00B008D6"/>
  </w:style>
  <w:style w:type="paragraph" w:customStyle="1" w:styleId="CC8D136C27BB43478F4F4B2BAF605F1B">
    <w:name w:val="CC8D136C27BB43478F4F4B2BAF605F1B"/>
    <w:rsid w:val="00B008D6"/>
  </w:style>
  <w:style w:type="paragraph" w:customStyle="1" w:styleId="EFB05BEBC29F4E689D2AEED105BDCC87">
    <w:name w:val="EFB05BEBC29F4E689D2AEED105BDCC87"/>
    <w:rsid w:val="00B008D6"/>
  </w:style>
  <w:style w:type="paragraph" w:customStyle="1" w:styleId="BFD5DE5C99594909A4CAC4DEA42ACB26">
    <w:name w:val="BFD5DE5C99594909A4CAC4DEA42ACB26"/>
    <w:rsid w:val="00B008D6"/>
  </w:style>
  <w:style w:type="paragraph" w:customStyle="1" w:styleId="393EEF6B373F433A9225E071D9CCB8A3">
    <w:name w:val="393EEF6B373F433A9225E071D9CCB8A3"/>
    <w:rsid w:val="00B008D6"/>
  </w:style>
  <w:style w:type="paragraph" w:customStyle="1" w:styleId="66E6BC348FC0474F83F10CAAD6F1C5A3">
    <w:name w:val="66E6BC348FC0474F83F10CAAD6F1C5A3"/>
    <w:rsid w:val="00B008D6"/>
  </w:style>
  <w:style w:type="paragraph" w:customStyle="1" w:styleId="2F7526B6EC1D47DABEE5ECE6DCBA0AE9">
    <w:name w:val="2F7526B6EC1D47DABEE5ECE6DCBA0AE9"/>
    <w:rsid w:val="00B008D6"/>
  </w:style>
  <w:style w:type="paragraph" w:customStyle="1" w:styleId="21270D7E121F4E619D3B24A4ADF081B9">
    <w:name w:val="21270D7E121F4E619D3B24A4ADF081B9"/>
    <w:rsid w:val="00B008D6"/>
  </w:style>
  <w:style w:type="paragraph" w:customStyle="1" w:styleId="A7337A5F124E4AE894267AD4103E6C55">
    <w:name w:val="A7337A5F124E4AE894267AD4103E6C55"/>
    <w:rsid w:val="00B008D6"/>
  </w:style>
  <w:style w:type="paragraph" w:customStyle="1" w:styleId="97776DA0DDFC491F94B6BFAB1453A6A7">
    <w:name w:val="97776DA0DDFC491F94B6BFAB1453A6A7"/>
    <w:rsid w:val="00B008D6"/>
  </w:style>
  <w:style w:type="paragraph" w:customStyle="1" w:styleId="E1AE47DCBD43468D92133DF645A75C41">
    <w:name w:val="E1AE47DCBD43468D92133DF645A75C41"/>
    <w:rsid w:val="0032665F"/>
  </w:style>
  <w:style w:type="paragraph" w:customStyle="1" w:styleId="A835BE0A8BC64197821DA3626EB1D7F3">
    <w:name w:val="A835BE0A8BC64197821DA3626EB1D7F3"/>
    <w:rsid w:val="00F3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Business Set Blu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(Simple design).dotx</Template>
  <TotalTime>1637</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Chester</dc:creator>
  <cp:keywords/>
  <cp:lastModifiedBy>Keith Chester</cp:lastModifiedBy>
  <cp:revision>33</cp:revision>
  <cp:lastPrinted>2018-04-29T21:04:00Z</cp:lastPrinted>
  <dcterms:created xsi:type="dcterms:W3CDTF">2018-04-27T14:21:00Z</dcterms:created>
  <dcterms:modified xsi:type="dcterms:W3CDTF">2018-05-02T18:39:00Z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